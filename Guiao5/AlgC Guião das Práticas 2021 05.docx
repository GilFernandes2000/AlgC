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B15" w14:textId="7834422F" w:rsidR="008A3681" w:rsidRPr="000A417D" w:rsidRDefault="008A3681" w:rsidP="00E46159">
      <w:pPr>
        <w:pStyle w:val="TtulodoCaptulo"/>
      </w:pPr>
      <w:r w:rsidRPr="000A417D">
        <w:t xml:space="preserve">Aula </w:t>
      </w:r>
      <w:r w:rsidR="007810EB">
        <w:t>5</w:t>
      </w:r>
      <w:r>
        <w:t xml:space="preserve"> </w:t>
      </w:r>
      <w:r w:rsidRPr="00911485">
        <w:t>- Análise da Complexidade de Algoritmos</w:t>
      </w:r>
    </w:p>
    <w:p w14:paraId="65BAE0A8" w14:textId="4D498B0F" w:rsidR="006D3BC3" w:rsidRPr="00007FFD" w:rsidRDefault="006D3BC3" w:rsidP="00007FFD">
      <w:pPr>
        <w:spacing w:after="120"/>
        <w:jc w:val="center"/>
        <w:rPr>
          <w:rFonts w:ascii="Arial Narrow" w:hAnsi="Arial Narrow"/>
          <w:b/>
          <w:bCs/>
          <w:color w:val="FF0000"/>
          <w:sz w:val="22"/>
          <w:szCs w:val="18"/>
          <w:lang w:val="pt-PT"/>
        </w:rPr>
      </w:pPr>
      <w:r w:rsidRPr="00007FFD"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 w14:paraId="215B34C4" w14:textId="5704D50E" w:rsidR="006D3BC3" w:rsidRDefault="00BF6153" w:rsidP="001E48A6">
      <w:pPr>
        <w:spacing w:after="120"/>
        <w:rPr>
          <w:bCs/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 w:rsidRPr="006D3BC3">
        <w:rPr>
          <w:b/>
          <w:bCs/>
          <w:lang w:val="pt-PT"/>
        </w:rPr>
        <w:t>n</w:t>
      </w:r>
      <w:r w:rsidR="006C1BC2">
        <w:rPr>
          <w:lang w:val="pt-PT"/>
        </w:rPr>
        <w:t xml:space="preserve"> </w:t>
      </w:r>
      <w:r w:rsidR="006D3BC3" w:rsidRPr="006D3BC3">
        <w:rPr>
          <w:b/>
          <w:bCs/>
          <w:lang w:val="pt-PT"/>
        </w:rPr>
        <w:t>valores reais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</w:t>
      </w:r>
      <w:r w:rsidR="006D3BC3">
        <w:rPr>
          <w:lang w:val="pt-PT"/>
        </w:rPr>
        <w:t>os elementos d</w:t>
      </w:r>
      <w:r w:rsidR="008A3681" w:rsidRPr="003F38EA">
        <w:rPr>
          <w:lang w:val="pt-PT"/>
        </w:rPr>
        <w:t xml:space="preserve">a sequência </w:t>
      </w:r>
      <w:r w:rsidR="006D3BC3">
        <w:rPr>
          <w:lang w:val="pt-PT"/>
        </w:rPr>
        <w:t xml:space="preserve">são sucessivos termos de uma </w:t>
      </w:r>
      <w:r w:rsidR="00631081">
        <w:rPr>
          <w:b/>
          <w:lang w:val="pt-PT"/>
        </w:rPr>
        <w:t xml:space="preserve">progressão </w:t>
      </w:r>
      <w:r w:rsidR="006D3BC3">
        <w:rPr>
          <w:b/>
          <w:lang w:val="pt-PT"/>
        </w:rPr>
        <w:t>geométrica</w:t>
      </w:r>
      <w:r w:rsidR="006D3BC3">
        <w:rPr>
          <w:bCs/>
          <w:lang w:val="pt-PT"/>
        </w:rPr>
        <w:t>:</w:t>
      </w:r>
      <w:r w:rsidR="00631081">
        <w:rPr>
          <w:bCs/>
          <w:lang w:val="pt-PT"/>
        </w:rPr>
        <w:t xml:space="preserve"> </w:t>
      </w:r>
    </w:p>
    <w:p w14:paraId="343041C4" w14:textId="3987DCA3" w:rsidR="008A3681" w:rsidRPr="006D3BC3" w:rsidRDefault="006D3BC3" w:rsidP="006D3BC3">
      <w:pPr>
        <w:jc w:val="center"/>
        <w:rPr>
          <w:b/>
          <w:sz w:val="26"/>
          <w:szCs w:val="26"/>
          <w:lang w:val="pt-PT"/>
        </w:rPr>
      </w:pPr>
      <w:r w:rsidRPr="006D3BC3">
        <w:rPr>
          <w:b/>
          <w:sz w:val="26"/>
          <w:szCs w:val="26"/>
          <w:lang w:val="pt-PT"/>
        </w:rPr>
        <w:t xml:space="preserve">r = </w:t>
      </w:r>
      <w:proofErr w:type="gramStart"/>
      <w:r w:rsidRPr="006D3BC3">
        <w:rPr>
          <w:b/>
          <w:sz w:val="26"/>
          <w:szCs w:val="26"/>
          <w:lang w:val="pt-PT"/>
        </w:rPr>
        <w:t>a[ 1</w:t>
      </w:r>
      <w:proofErr w:type="gramEnd"/>
      <w:r w:rsidRPr="006D3BC3">
        <w:rPr>
          <w:b/>
          <w:sz w:val="26"/>
          <w:szCs w:val="26"/>
          <w:lang w:val="pt-PT"/>
        </w:rPr>
        <w:t xml:space="preserve"> ] / a[ 0 ] </w:t>
      </w:r>
      <w:r>
        <w:rPr>
          <w:b/>
          <w:sz w:val="26"/>
          <w:szCs w:val="26"/>
          <w:lang w:val="pt-PT"/>
        </w:rPr>
        <w:t xml:space="preserve">  </w:t>
      </w:r>
      <w:r w:rsidRPr="006D3BC3">
        <w:rPr>
          <w:bCs/>
          <w:szCs w:val="24"/>
          <w:lang w:val="pt-PT"/>
        </w:rPr>
        <w:t>e</w:t>
      </w:r>
      <w:r w:rsidRPr="006D3BC3">
        <w:rPr>
          <w:b/>
          <w:sz w:val="26"/>
          <w:szCs w:val="26"/>
          <w:lang w:val="pt-PT"/>
        </w:rPr>
        <w:t xml:space="preserve"> </w:t>
      </w:r>
      <w:r>
        <w:rPr>
          <w:b/>
          <w:sz w:val="26"/>
          <w:szCs w:val="26"/>
          <w:lang w:val="pt-PT"/>
        </w:rPr>
        <w:t xml:space="preserve">  </w:t>
      </w:r>
      <w:r w:rsidR="00631081" w:rsidRPr="006D3BC3">
        <w:rPr>
          <w:b/>
          <w:sz w:val="26"/>
          <w:szCs w:val="26"/>
          <w:lang w:val="pt-PT"/>
        </w:rPr>
        <w:t>a[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>i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 xml:space="preserve">] </w:t>
      </w:r>
      <w:r w:rsidRPr="006D3BC3">
        <w:rPr>
          <w:b/>
          <w:sz w:val="26"/>
          <w:szCs w:val="26"/>
          <w:lang w:val="pt-PT"/>
        </w:rPr>
        <w:t>= r ×</w:t>
      </w:r>
      <w:r w:rsidR="00631081" w:rsidRPr="006D3BC3">
        <w:rPr>
          <w:b/>
          <w:sz w:val="26"/>
          <w:szCs w:val="26"/>
          <w:lang w:val="pt-PT"/>
        </w:rPr>
        <w:t xml:space="preserve"> a[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>i</w:t>
      </w:r>
      <w:r w:rsidRPr="006D3BC3">
        <w:rPr>
          <w:b/>
          <w:sz w:val="26"/>
          <w:szCs w:val="26"/>
          <w:lang w:val="pt-PT"/>
        </w:rPr>
        <w:t xml:space="preserve"> – 1 </w:t>
      </w:r>
      <w:r w:rsidR="00631081" w:rsidRPr="006D3BC3">
        <w:rPr>
          <w:b/>
          <w:sz w:val="26"/>
          <w:szCs w:val="26"/>
          <w:lang w:val="pt-PT"/>
        </w:rPr>
        <w:t>]</w:t>
      </w:r>
      <w:r w:rsidRPr="006D3BC3">
        <w:rPr>
          <w:b/>
          <w:sz w:val="26"/>
          <w:szCs w:val="26"/>
          <w:lang w:val="pt-PT"/>
        </w:rPr>
        <w:t>, i &gt; 1</w:t>
      </w:r>
      <w:r w:rsidR="008A3681" w:rsidRPr="006D3BC3">
        <w:rPr>
          <w:b/>
          <w:sz w:val="26"/>
          <w:szCs w:val="26"/>
          <w:lang w:val="pt-PT"/>
        </w:rPr>
        <w:t>.</w:t>
      </w:r>
    </w:p>
    <w:p w14:paraId="3A57CD93" w14:textId="77777777" w:rsidR="008A3681" w:rsidRPr="00007FFD" w:rsidRDefault="008A3681" w:rsidP="008A3681">
      <w:pPr>
        <w:rPr>
          <w:sz w:val="16"/>
          <w:szCs w:val="16"/>
          <w:lang w:val="pt-PT"/>
        </w:rPr>
      </w:pPr>
    </w:p>
    <w:p w14:paraId="55766448" w14:textId="3EC193A9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</w:t>
      </w:r>
      <w:r w:rsidR="00CB3070">
        <w:rPr>
          <w:lang w:val="pt-PT"/>
        </w:rPr>
        <w:t xml:space="preserve">os n elementos (n &gt; 2) de </w:t>
      </w:r>
      <w:r w:rsidRPr="003F38EA">
        <w:rPr>
          <w:lang w:val="pt-PT"/>
        </w:rPr>
        <w:t xml:space="preserve">uma sequência </w:t>
      </w:r>
      <w:r w:rsidR="00CB3070">
        <w:rPr>
          <w:lang w:val="pt-PT"/>
        </w:rPr>
        <w:t>de</w:t>
      </w:r>
      <w:r w:rsidRPr="003F38EA">
        <w:rPr>
          <w:lang w:val="pt-PT"/>
        </w:rPr>
        <w:t xml:space="preserve"> </w:t>
      </w:r>
      <w:r w:rsidR="006D3BC3">
        <w:rPr>
          <w:lang w:val="pt-PT"/>
        </w:rPr>
        <w:t>valores reais</w:t>
      </w:r>
      <w:r w:rsidRPr="003F38EA">
        <w:rPr>
          <w:lang w:val="pt-PT"/>
        </w:rPr>
        <w:t xml:space="preserve"> </w:t>
      </w:r>
      <w:r w:rsidR="00CB3070">
        <w:rPr>
          <w:lang w:val="pt-PT"/>
        </w:rPr>
        <w:t xml:space="preserve">são sucessivos termos de uma </w:t>
      </w:r>
      <w:r w:rsidR="00CB3070" w:rsidRPr="00CB3070">
        <w:rPr>
          <w:bCs/>
          <w:lang w:val="pt-PT"/>
        </w:rPr>
        <w:t>progressão geométrica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0B5E6B56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</w:t>
      </w:r>
      <w:r w:rsidR="00CB3070">
        <w:rPr>
          <w:b/>
          <w:bCs/>
          <w:u w:val="single"/>
          <w:lang w:val="pt-PT"/>
        </w:rPr>
        <w:t xml:space="preserve"> a função</w:t>
      </w:r>
      <w:r w:rsidRPr="00FC74ED">
        <w:rPr>
          <w:b/>
          <w:bCs/>
          <w:u w:val="single"/>
          <w:lang w:val="pt-PT"/>
        </w:rPr>
        <w:t xml:space="preserve">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07FFD" w:rsidRDefault="008A3681" w:rsidP="008A3681">
      <w:pPr>
        <w:rPr>
          <w:sz w:val="16"/>
          <w:szCs w:val="16"/>
          <w:lang w:val="pt-PT"/>
        </w:rPr>
      </w:pPr>
    </w:p>
    <w:p w14:paraId="1EE3B623" w14:textId="77777777" w:rsidR="00CB3070" w:rsidRDefault="00CB3070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determinar e</w:t>
      </w:r>
      <w:r w:rsidR="008A3681">
        <w:rPr>
          <w:lang w:val="pt-PT"/>
        </w:rPr>
        <w:t xml:space="preserve">xperimentalmente a </w:t>
      </w:r>
      <w:r w:rsidR="008A3681" w:rsidRPr="00B033A3">
        <w:rPr>
          <w:b/>
          <w:bCs/>
          <w:lang w:val="pt-PT"/>
        </w:rPr>
        <w:t>ordem de</w:t>
      </w:r>
      <w:r w:rsidR="008A3681">
        <w:rPr>
          <w:lang w:val="pt-PT"/>
        </w:rPr>
        <w:t xml:space="preserve"> </w:t>
      </w:r>
      <w:r w:rsidR="008A3681"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multiplicações e divisões</w:t>
      </w:r>
      <w:r w:rsidR="008A3681"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="008A3681" w:rsidRPr="0010210B">
        <w:rPr>
          <w:lang w:val="pt-PT"/>
        </w:rPr>
        <w:t>envolvendo elementos da sequência.</w:t>
      </w:r>
    </w:p>
    <w:p w14:paraId="465BCF0E" w14:textId="77777777" w:rsidR="00CB3070" w:rsidRPr="00007FFD" w:rsidRDefault="00CB3070" w:rsidP="00CB3070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B0969FA" w14:textId="06B8F7D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>elementos</w:t>
      </w:r>
      <w:r>
        <w:rPr>
          <w:lang w:val="pt-PT"/>
        </w:rPr>
        <w:t xml:space="preserve">,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</w:t>
      </w:r>
      <w:r w:rsidR="00CB3070">
        <w:rPr>
          <w:lang w:val="pt-PT"/>
        </w:rPr>
        <w:t>em</w:t>
      </w:r>
      <w:r w:rsidR="00B033A3">
        <w:rPr>
          <w:lang w:val="pt-PT"/>
        </w:rPr>
        <w:t xml:space="preserve">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 xml:space="preserve">o número de operações de </w:t>
      </w:r>
      <w:r w:rsidR="00CB3070">
        <w:rPr>
          <w:lang w:val="pt-PT"/>
        </w:rPr>
        <w:t xml:space="preserve">multiplicação e </w:t>
      </w:r>
      <w:r w:rsidR="001E48A6">
        <w:rPr>
          <w:lang w:val="pt-PT"/>
        </w:rPr>
        <w:t xml:space="preserve">de </w:t>
      </w:r>
      <w:r w:rsidR="00CB3070">
        <w:rPr>
          <w:lang w:val="pt-PT"/>
        </w:rPr>
        <w:t>divisão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48CC77BC" w14:textId="77777777" w:rsidR="00CB3070" w:rsidRPr="00007FFD" w:rsidRDefault="00CB3070" w:rsidP="00CB3070">
      <w:pPr>
        <w:tabs>
          <w:tab w:val="left" w:pos="284"/>
        </w:tabs>
        <w:rPr>
          <w:sz w:val="16"/>
          <w:szCs w:val="1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423"/>
        <w:gridCol w:w="423"/>
        <w:gridCol w:w="423"/>
        <w:gridCol w:w="526"/>
        <w:gridCol w:w="526"/>
        <w:gridCol w:w="526"/>
        <w:gridCol w:w="232"/>
        <w:gridCol w:w="1207"/>
        <w:gridCol w:w="519"/>
        <w:gridCol w:w="236"/>
        <w:gridCol w:w="1890"/>
        <w:gridCol w:w="567"/>
      </w:tblGrid>
      <w:tr w:rsidR="00CB3070" w14:paraId="3AF5D3FC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BDC5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bookmarkStart w:id="0" w:name="_Hlk69655003"/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1240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681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5960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8EDB1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3A221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852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44012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AEC00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8056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F42FE6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E3711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3369A" w14:textId="7A9271D8" w:rsidR="00CB3070" w:rsidRPr="00E5079B" w:rsidRDefault="00C359E4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2B152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98EE7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BEDFD" w14:textId="2ADF8A55" w:rsidR="00CB3070" w:rsidRPr="00E5079B" w:rsidRDefault="00C359E4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</w:tr>
      <w:tr w:rsidR="00CB3070" w14:paraId="3065408C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2328F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A3A6B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FE3A1" w14:textId="659A9D44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C5947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9BEB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5DBEE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2F97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88F4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CD90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AE26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78CD4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73491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8857B" w14:textId="5F266899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057B40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62F99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CF7A5" w14:textId="5CCAA7B5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</w:tr>
      <w:tr w:rsidR="00CB3070" w14:paraId="27031B0B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9F8E7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78A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87EFB" w14:textId="6D8F8A10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C4004" w14:textId="2A007A00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0DBAE" w14:textId="6FCE25A1" w:rsidR="00CB3070" w:rsidRPr="00E5079B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8705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B6492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E052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7F038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792C0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9593B5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07D4B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3675D" w14:textId="5A23B16D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9010858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9DC3A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2891E" w14:textId="6590B9DF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</w:tr>
      <w:tr w:rsidR="00CB3070" w14:paraId="35433A54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131FD" w14:textId="7E66FD28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78B35" w14:textId="77777777" w:rsidR="00CB3070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430FD" w14:textId="4D6EA8C9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857B8" w14:textId="3041AC9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9E06C" w14:textId="4C682CD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35A03" w14:textId="0B45F674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10993" w14:textId="77EA187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8EFC4" w14:textId="0C45D321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32837" w14:textId="2DAD4B3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A30A" w14:textId="6C2C235F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B3070"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9DA767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BDC0F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5E36D" w14:textId="265A8C79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2127404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95F66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D8A66" w14:textId="7C378829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</w:tr>
      <w:tr w:rsidR="00CB3070" w14:paraId="2BF9BA4F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18918" w14:textId="48929A2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56317" w14:textId="78F6496E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74F7C" w14:textId="19757A0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11B4" w14:textId="1C167B5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0EF13" w14:textId="7589884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066B8" w14:textId="11399BDB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1913C" w14:textId="1E87FB45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D9651" w14:textId="0220436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C945E" w14:textId="744898A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4A634" w14:textId="20141914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B3070"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48DA61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E8BA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FC23C" w14:textId="7ACBCAAE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7B3F5A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A4B7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D0F89" w14:textId="796F792A" w:rsidR="00CB3070" w:rsidRPr="00E5079B" w:rsidRDefault="00C359E4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</w:tr>
      <w:tr w:rsidR="001E48A6" w14:paraId="7776CCDD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C8856" w14:textId="3FB51994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719FE" w14:textId="21A32A9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CFB71" w14:textId="0BA6BFC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6F38B" w14:textId="1718CB2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9FF00" w14:textId="775E583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8853B" w14:textId="44AE205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C074B" w14:textId="26CAAFD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0A06F" w14:textId="48C96B5B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7BA83" w14:textId="7228532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AF48E" w14:textId="6BC91D5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74B192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D060B" w14:textId="25041CA8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DA793" w14:textId="772B7569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3C2B72C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A0E18" w14:textId="2CB21014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B72FB" w14:textId="44882C3B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</w:tr>
      <w:tr w:rsidR="001E48A6" w14:paraId="1372FF51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C88E7" w14:textId="1D76EF3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CA4F1" w14:textId="76C4DB30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06CAC" w14:textId="7919AD1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5CD87" w14:textId="6911E72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775F" w14:textId="491C0D8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21FA3" w14:textId="377544EF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4812E" w14:textId="0FACAD8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C830D" w14:textId="76533AB4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C4C30" w14:textId="72000752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38556" w14:textId="712D0B4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2EEFB0E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1EE27" w14:textId="52D459AD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A0C23" w14:textId="59443541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706D82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6096A" w14:textId="133A10A2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404A4" w14:textId="3715A388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1E48A6" w14:paraId="633F1F86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27ECB" w14:textId="68160DA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1819" w14:textId="3117043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5590" w14:textId="5B0929B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37763" w14:textId="0993124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7F764" w14:textId="4B78ED4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A9CC9" w14:textId="4FB881E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D7C3F" w14:textId="7FBA1F2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463B1" w14:textId="7B0B942B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138DE" w14:textId="565A8B6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F85FF" w14:textId="2DD663B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54704F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57D63" w14:textId="06C0B2AD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80E03" w14:textId="28BBDF0C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8E7B21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68C82" w14:textId="04B4CFA2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94A2B" w14:textId="542F78EA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</w:tr>
      <w:tr w:rsidR="001E48A6" w14:paraId="466727FA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2B70E" w14:textId="14BCA6F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53799" w14:textId="245E4E1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EC89" w14:textId="50E7761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8FDD7" w14:textId="5AAA3C1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EF22D" w14:textId="0FA1740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D96B8" w14:textId="5BA3F0B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BD9AE" w14:textId="75132C0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A8A9A" w14:textId="0E1F64A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41E18" w14:textId="617E47B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6B23" w14:textId="7534B6E6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512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FE2178B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E3D30" w14:textId="0AE8F748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E207E" w14:textId="4A68A06E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E17B9B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FD0A2" w14:textId="5DB68E70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3C346" w14:textId="3C3E810D" w:rsidR="001E48A6" w:rsidRPr="00E5079B" w:rsidRDefault="00C359E4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</w:tr>
      <w:bookmarkEnd w:id="0"/>
    </w:tbl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1E48A6">
      <w:pPr>
        <w:spacing w:after="120"/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6AC8FD95" w14:textId="5C1BE9A3" w:rsidR="001E48A6" w:rsidRPr="001E48A6" w:rsidRDefault="008A3681" w:rsidP="001E48A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41C5B5E" w14:textId="77777777" w:rsidTr="00007FFD">
        <w:trPr>
          <w:trHeight w:val="41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2668" w14:textId="61CFB26C" w:rsidR="001E48A6" w:rsidRPr="00774E98" w:rsidRDefault="00E03A1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1" w:name="_Hlk69640066"/>
            <w:r>
              <w:rPr>
                <w:sz w:val="22"/>
                <w:szCs w:val="22"/>
                <w:lang w:val="pt-PT"/>
              </w:rPr>
              <w:t>A primeira sequência é a que corresponde ao melhor caso do algoritmo porque é a que tem um menor número de comparações.</w:t>
            </w:r>
            <w:r w:rsidR="0037452B">
              <w:rPr>
                <w:sz w:val="22"/>
                <w:szCs w:val="22"/>
                <w:lang w:val="pt-PT"/>
              </w:rPr>
              <w:t xml:space="preserve"> Só teve de comparar os dois primeiros elementos do </w:t>
            </w:r>
            <w:proofErr w:type="spellStart"/>
            <w:r w:rsidR="0037452B">
              <w:rPr>
                <w:sz w:val="22"/>
                <w:szCs w:val="22"/>
                <w:lang w:val="pt-PT"/>
              </w:rPr>
              <w:t>array</w:t>
            </w:r>
            <w:proofErr w:type="spellEnd"/>
            <w:r w:rsidR="0037452B">
              <w:rPr>
                <w:sz w:val="22"/>
                <w:szCs w:val="22"/>
                <w:lang w:val="pt-PT"/>
              </w:rPr>
              <w:t>.</w:t>
            </w:r>
          </w:p>
          <w:p w14:paraId="2F8F3621" w14:textId="77777777" w:rsidR="001E48A6" w:rsidRPr="00774E98" w:rsidRDefault="001E48A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bookmarkEnd w:id="1"/>
    <w:p w14:paraId="46CF68FB" w14:textId="40378138" w:rsidR="008A3681" w:rsidRDefault="008A3681" w:rsidP="001E48A6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2C03FA2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AC" w14:textId="28EB264E" w:rsidR="00E03A15" w:rsidRPr="00E03A15" w:rsidRDefault="00E03A15" w:rsidP="00E03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E03A15">
              <w:rPr>
                <w:sz w:val="22"/>
                <w:szCs w:val="22"/>
                <w:lang w:val="pt-PT"/>
              </w:rPr>
              <w:t>A primeira sequência é a que corresponde ao melhor caso do algoritmo porque é a que tem um m</w:t>
            </w:r>
            <w:r>
              <w:rPr>
                <w:sz w:val="22"/>
                <w:szCs w:val="22"/>
                <w:lang w:val="pt-PT"/>
              </w:rPr>
              <w:t>aio</w:t>
            </w:r>
            <w:r w:rsidRPr="00E03A15">
              <w:rPr>
                <w:sz w:val="22"/>
                <w:szCs w:val="22"/>
                <w:lang w:val="pt-PT"/>
              </w:rPr>
              <w:t>r número de comparações.</w:t>
            </w:r>
            <w:r w:rsidR="0037452B">
              <w:rPr>
                <w:sz w:val="22"/>
                <w:szCs w:val="22"/>
                <w:lang w:val="pt-PT"/>
              </w:rPr>
              <w:t xml:space="preserve"> Tem de comparar todos os elementos do </w:t>
            </w:r>
            <w:proofErr w:type="spellStart"/>
            <w:r w:rsidR="0037452B">
              <w:rPr>
                <w:sz w:val="22"/>
                <w:szCs w:val="22"/>
                <w:lang w:val="pt-PT"/>
              </w:rPr>
              <w:t>array</w:t>
            </w:r>
            <w:proofErr w:type="spellEnd"/>
            <w:r w:rsidR="0037452B">
              <w:rPr>
                <w:sz w:val="22"/>
                <w:szCs w:val="22"/>
                <w:lang w:val="pt-PT"/>
              </w:rPr>
              <w:t>.</w:t>
            </w:r>
          </w:p>
          <w:p w14:paraId="76B5425F" w14:textId="77777777" w:rsidR="001E48A6" w:rsidRPr="00E03A15" w:rsidRDefault="001E48A6" w:rsidP="00E03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A0CA218" w14:textId="19015199" w:rsidR="008A3681" w:rsidRDefault="008A3681" w:rsidP="001E48A6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 w:rsidR="00007FFD">
        <w:rPr>
          <w:lang w:val="pt-PT"/>
        </w:rPr>
        <w:t>operações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AF3AB1F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8DF" w14:textId="2FA9A347" w:rsidR="001E48A6" w:rsidRPr="00774E98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2" w:name="_Hlk69640408"/>
            <w:r>
              <w:rPr>
                <w:sz w:val="22"/>
                <w:szCs w:val="22"/>
                <w:lang w:val="pt-PT"/>
              </w:rPr>
              <w:t>No caso medio do algoritmo para n = 10, são efetuadas 5,89 operações.</w:t>
            </w:r>
          </w:p>
          <w:p w14:paraId="1BB5DD33" w14:textId="77777777" w:rsidR="001E48A6" w:rsidRPr="00774E98" w:rsidRDefault="001E48A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bookmarkEnd w:id="2"/>
    <w:p w14:paraId="36929B5D" w14:textId="77777777" w:rsidR="008A3681" w:rsidRDefault="008A3681" w:rsidP="00007FFD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07FFD" w:rsidRPr="002131E2" w14:paraId="7A2FEC74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6143" w14:textId="53D1F005" w:rsidR="00007FFD" w:rsidRPr="00774E98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3" w:name="_Hlk69641197"/>
            <w:r>
              <w:rPr>
                <w:sz w:val="22"/>
                <w:szCs w:val="22"/>
                <w:lang w:val="pt-PT"/>
              </w:rPr>
              <w:t>É um algoritmo linear O(n).</w:t>
            </w:r>
          </w:p>
          <w:p w14:paraId="135D37BC" w14:textId="77777777" w:rsidR="00007FFD" w:rsidRPr="00774E98" w:rsidRDefault="00007FFD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  <w:bookmarkEnd w:id="3"/>
    </w:tbl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313F1B41" w:rsidR="008A3681" w:rsidRPr="00007FFD" w:rsidRDefault="008A3681" w:rsidP="00007FFD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682F65">
        <w:rPr>
          <w:b/>
          <w:bCs/>
          <w:lang w:val="pt-PT"/>
        </w:rPr>
        <w:lastRenderedPageBreak/>
        <w:t xml:space="preserve">Determine formalmente a ordem de complexidade do algoritmo nas situações do melhor caso, do pior caso e do caso médio, considerando uma sequência </w:t>
      </w:r>
      <w:r w:rsidR="00B033A3" w:rsidRPr="00682F65">
        <w:rPr>
          <w:b/>
          <w:bCs/>
          <w:lang w:val="pt-PT"/>
        </w:rPr>
        <w:t>de tamanho n</w:t>
      </w:r>
      <w:r w:rsidRPr="00682F65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007FFD">
        <w:rPr>
          <w:lang w:val="pt-PT"/>
        </w:rPr>
        <w:t>D</w:t>
      </w:r>
      <w:r w:rsidRPr="007C0C4E">
        <w:rPr>
          <w:lang w:val="pt-PT"/>
        </w:rPr>
        <w:t>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>s.</w:t>
      </w:r>
      <w:r w:rsidR="00007FFD">
        <w:rPr>
          <w:lang w:val="pt-PT"/>
        </w:rPr>
        <w:t xml:space="preserve"> </w:t>
      </w:r>
      <w:r w:rsidRPr="00007FFD">
        <w:rPr>
          <w:b/>
          <w:bCs/>
          <w:u w:val="single"/>
          <w:lang w:val="pt-PT"/>
        </w:rPr>
        <w:t xml:space="preserve">Faça </w:t>
      </w:r>
      <w:r w:rsidR="00007FFD">
        <w:rPr>
          <w:b/>
          <w:bCs/>
          <w:u w:val="single"/>
          <w:lang w:val="pt-PT"/>
        </w:rPr>
        <w:t>ess</w:t>
      </w:r>
      <w:r w:rsidRPr="00007FFD">
        <w:rPr>
          <w:b/>
          <w:bCs/>
          <w:u w:val="single"/>
          <w:lang w:val="pt-PT"/>
        </w:rPr>
        <w:t>as análises no verso da folha</w:t>
      </w:r>
      <w:r w:rsidR="00B033A3" w:rsidRPr="00007FFD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4FE3286" w14:textId="55947679" w:rsidR="008A3681" w:rsidRPr="00D74D88" w:rsidRDefault="00007FFD" w:rsidP="00E46159">
      <w:pPr>
        <w:pStyle w:val="TtulodoCaptulo"/>
      </w:pPr>
      <w:r>
        <w:t>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E5086" w:rsidRPr="00F10C64" w14:paraId="1B6327D4" w14:textId="77777777" w:rsidTr="0037452B">
        <w:trPr>
          <w:trHeight w:val="490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3B19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bookmarkStart w:id="4" w:name="_Hlk69655905"/>
            <w:proofErr w:type="spellStart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proofErr w:type="gramStart"/>
            <w:r w:rsidRPr="000D2E4A">
              <w:rPr>
                <w:rFonts w:ascii="Consolas" w:hAnsi="Consolas"/>
                <w:color w:val="C2C299"/>
                <w:sz w:val="21"/>
                <w:szCs w:val="21"/>
                <w:lang w:val="pt-PT" w:eastAsia="pt-PT"/>
              </w:rPr>
              <w:t>func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proofErr w:type="spellStart"/>
            <w:proofErr w:type="gramEnd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,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</w:p>
          <w:p w14:paraId="19EAD6B2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spellStart"/>
            <w:proofErr w:type="gramStart"/>
            <w:r w:rsidRPr="000D2E4A">
              <w:rPr>
                <w:rFonts w:ascii="Consolas" w:hAnsi="Consolas"/>
                <w:color w:val="C2C299"/>
                <w:sz w:val="21"/>
                <w:szCs w:val="21"/>
                <w:lang w:val="pt-PT" w:eastAsia="pt-PT"/>
              </w:rPr>
              <w:t>assert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proofErr w:type="spellStart"/>
            <w:proofErr w:type="gramEnd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&gt;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2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);</w:t>
            </w:r>
          </w:p>
          <w:p w14:paraId="613B2F5F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NUM_COMP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36953F02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169EEDFF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r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proofErr w:type="gramStart"/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/</w:t>
            </w:r>
            <w:proofErr w:type="spellStart"/>
            <w:proofErr w:type="gramEnd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];</w:t>
            </w:r>
          </w:p>
          <w:p w14:paraId="6A1D00F0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gramStart"/>
            <w:r w:rsidRPr="000D2E4A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for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proofErr w:type="spellStart"/>
            <w:proofErr w:type="gramEnd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&lt;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++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</w:p>
          <w:p w14:paraId="75B9E4F4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val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r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-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];</w:t>
            </w:r>
          </w:p>
          <w:p w14:paraId="779168D0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NUM_COMP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++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206EDD4A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if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proofErr w:type="spellStart"/>
            <w:r w:rsidRPr="000D2E4A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proofErr w:type="gramStart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!</w:t>
            </w:r>
            <w:proofErr w:type="gramEnd"/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val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</w:p>
          <w:p w14:paraId="582C1EBF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</w:t>
            </w:r>
            <w:proofErr w:type="spellStart"/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0D2E4A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2FA46E70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</w:t>
            </w:r>
            <w:r w:rsidRPr="000D2E4A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break</w:t>
            </w: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522D8B7D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}</w:t>
            </w:r>
          </w:p>
          <w:p w14:paraId="384D1B38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}</w:t>
            </w:r>
          </w:p>
          <w:p w14:paraId="011A00E6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0D2E4A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return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0D2E4A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5DA12AF4" w14:textId="77777777" w:rsidR="000D2E4A" w:rsidRPr="000D2E4A" w:rsidRDefault="000D2E4A" w:rsidP="000D2E4A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0D2E4A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}</w:t>
            </w:r>
          </w:p>
          <w:p w14:paraId="2A5EC694" w14:textId="77777777" w:rsidR="002E5086" w:rsidRPr="00774E98" w:rsidRDefault="002E508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0F4D384" w14:textId="77777777" w:rsidR="002E5086" w:rsidRPr="00774E98" w:rsidRDefault="002E508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bookmarkEnd w:id="4"/>
    <w:p w14:paraId="47D75DF4" w14:textId="77777777" w:rsidR="008A3681" w:rsidRPr="00D74D88" w:rsidRDefault="008A3681" w:rsidP="00E46159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33867" w:rsidRPr="00F10C64" w14:paraId="02239D74" w14:textId="77777777" w:rsidTr="00833867">
        <w:trPr>
          <w:trHeight w:val="448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B53D" w14:textId="77777777" w:rsidR="00833867" w:rsidRPr="00774E98" w:rsidRDefault="00833867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9A27681" w14:textId="77777777" w:rsidR="00833867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Melhor caso (B(N)): 2</w:t>
            </w:r>
          </w:p>
          <w:p w14:paraId="534E8121" w14:textId="77777777" w:rsidR="0037452B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FFE2306" w14:textId="77777777" w:rsidR="0037452B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Pior caso (W(N)): N-1</w:t>
            </w:r>
          </w:p>
          <w:p w14:paraId="527D088D" w14:textId="450A6C31" w:rsidR="0037452B" w:rsidRDefault="00A1592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0288" behindDoc="0" locked="0" layoutInCell="1" allowOverlap="1" wp14:anchorId="0367E63D" wp14:editId="6344501A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71755</wp:posOffset>
                  </wp:positionV>
                  <wp:extent cx="1647825" cy="363855"/>
                  <wp:effectExtent l="0" t="0" r="9525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CDEFF" w14:textId="46EE74FA" w:rsidR="0037452B" w:rsidRPr="00774E98" w:rsidRDefault="0037452B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Caso Médio (A(N)):</w:t>
            </w:r>
            <w:r w:rsidR="00056635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 </w:t>
            </w:r>
          </w:p>
        </w:tc>
      </w:tr>
    </w:tbl>
    <w:p w14:paraId="6F12B11E" w14:textId="77777777" w:rsidR="00007FFD" w:rsidRDefault="00007FFD" w:rsidP="00833867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n = 10 e </w:t>
      </w:r>
      <w:r w:rsidRPr="004A747F"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33867" w:rsidRPr="002131E2" w14:paraId="37C01A45" w14:textId="77777777" w:rsidTr="00833867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DA80" w14:textId="15C2EFA8" w:rsidR="00833867" w:rsidRPr="00774E98" w:rsidRDefault="007B32C8" w:rsidP="007B3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5" w:name="_Hlk69655464"/>
            <w:r>
              <w:rPr>
                <w:sz w:val="22"/>
                <w:szCs w:val="22"/>
                <w:lang w:val="pt-PT"/>
              </w:rPr>
              <w:t>Calculando o valor das expressões para n = 10, obtemos como resultado, 5,89, que é igual ao resultado obtido experimentalmente.</w:t>
            </w:r>
          </w:p>
        </w:tc>
      </w:tr>
      <w:bookmarkEnd w:id="5"/>
    </w:tbl>
    <w:p w14:paraId="63048CFA" w14:textId="77777777" w:rsidR="00833867" w:rsidRDefault="00833867" w:rsidP="008A3681">
      <w:pPr>
        <w:rPr>
          <w:b/>
          <w:bCs/>
          <w:lang w:val="pt-PT"/>
        </w:rPr>
      </w:pPr>
    </w:p>
    <w:p w14:paraId="2FD7D6B5" w14:textId="19BC552F" w:rsidR="00C26F75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>)</w:t>
      </w:r>
      <w:r w:rsidR="00C26F75">
        <w:rPr>
          <w:lang w:val="pt-PT"/>
        </w:rPr>
        <w:t>, possivelmente</w:t>
      </w:r>
      <w:r w:rsidR="008A3681" w:rsidRPr="00E40BE7">
        <w:rPr>
          <w:lang w:val="pt-PT"/>
        </w:rPr>
        <w:t xml:space="preserve"> </w:t>
      </w:r>
      <w:r w:rsidR="006C1BC2">
        <w:rPr>
          <w:lang w:val="pt-PT"/>
        </w:rPr>
        <w:t>não ordenada</w:t>
      </w:r>
      <w:r w:rsidR="00C26F75">
        <w:rPr>
          <w:lang w:val="pt-PT"/>
        </w:rPr>
        <w:t>,</w:t>
      </w:r>
      <w:r w:rsidR="006C1BC2">
        <w:rPr>
          <w:lang w:val="pt-PT"/>
        </w:rPr>
        <w:t xml:space="preserve">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51695C">
        <w:rPr>
          <w:lang w:val="pt-PT"/>
        </w:rPr>
        <w:t xml:space="preserve"> e positivos</w:t>
      </w:r>
      <w:r w:rsidR="008A3681" w:rsidRPr="00E40BE7">
        <w:rPr>
          <w:lang w:val="pt-PT"/>
        </w:rPr>
        <w:t xml:space="preserve">. Pretende-se </w:t>
      </w:r>
      <w:r w:rsidR="008A3681" w:rsidRPr="00FD7E3F">
        <w:rPr>
          <w:b/>
          <w:bCs/>
          <w:lang w:val="pt-PT"/>
        </w:rPr>
        <w:t xml:space="preserve">eliminar os </w:t>
      </w:r>
      <w:r w:rsidR="006C1BC2" w:rsidRPr="00FD7E3F">
        <w:rPr>
          <w:b/>
          <w:bCs/>
          <w:lang w:val="pt-PT"/>
        </w:rPr>
        <w:t>elementos</w:t>
      </w:r>
      <w:r w:rsidR="008A3681" w:rsidRPr="00FD7E3F">
        <w:rPr>
          <w:b/>
          <w:bCs/>
          <w:lang w:val="pt-PT"/>
        </w:rPr>
        <w:t xml:space="preserve"> </w:t>
      </w:r>
      <w:r w:rsidR="00C26F75" w:rsidRPr="00FD7E3F">
        <w:rPr>
          <w:b/>
          <w:bCs/>
          <w:lang w:val="pt-PT"/>
        </w:rPr>
        <w:t>da sequência que sejam iguais ou múltiplos ou submúltiplos de algum dos seus predecessores</w:t>
      </w:r>
      <w:r w:rsidR="00C26F75">
        <w:rPr>
          <w:lang w:val="pt-PT"/>
        </w:rPr>
        <w:t xml:space="preserve">, </w:t>
      </w:r>
      <w:r w:rsidR="008A3681">
        <w:rPr>
          <w:lang w:val="pt-PT"/>
        </w:rPr>
        <w:t xml:space="preserve">sem fazer </w:t>
      </w:r>
      <w:r w:rsidR="00C26F75">
        <w:rPr>
          <w:lang w:val="pt-PT"/>
        </w:rPr>
        <w:t>a sua</w:t>
      </w:r>
      <w:r w:rsidR="008A3681">
        <w:rPr>
          <w:lang w:val="pt-PT"/>
        </w:rPr>
        <w:t xml:space="preserve"> ordenação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</w:p>
    <w:p w14:paraId="58E65A41" w14:textId="77777777" w:rsidR="00C26F75" w:rsidRDefault="00C26F75" w:rsidP="008A3681">
      <w:pPr>
        <w:rPr>
          <w:lang w:val="pt-PT"/>
        </w:rPr>
      </w:pPr>
    </w:p>
    <w:p w14:paraId="20CF879A" w14:textId="4F060FEC" w:rsidR="008A3681" w:rsidRPr="00E40BE7" w:rsidRDefault="008A3681" w:rsidP="008A3681">
      <w:pPr>
        <w:rPr>
          <w:lang w:val="pt-PT"/>
        </w:rPr>
      </w:pPr>
      <w:r w:rsidRPr="00E40BE7">
        <w:rPr>
          <w:lang w:val="pt-PT"/>
        </w:rPr>
        <w:t xml:space="preserve">Por exemplo, a sequência </w:t>
      </w:r>
      <w:proofErr w:type="gramStart"/>
      <w:r w:rsidRPr="00E40BE7">
        <w:rPr>
          <w:lang w:val="pt-PT"/>
        </w:rPr>
        <w:t>{</w:t>
      </w:r>
      <w:r>
        <w:rPr>
          <w:lang w:val="pt-PT"/>
        </w:rPr>
        <w:t> </w:t>
      </w:r>
      <w:r w:rsidRPr="00E40BE7">
        <w:rPr>
          <w:lang w:val="pt-PT"/>
        </w:rPr>
        <w:t>2</w:t>
      </w:r>
      <w:proofErr w:type="gramEnd"/>
      <w:r w:rsidRPr="00E40BE7">
        <w:rPr>
          <w:lang w:val="pt-PT"/>
        </w:rPr>
        <w:t>, 2, 2, 3, 3, 4, 5, 8, 8</w:t>
      </w:r>
      <w:r w:rsidR="0051695C">
        <w:rPr>
          <w:lang w:val="pt-PT"/>
        </w:rPr>
        <w:t>, 9</w:t>
      </w:r>
      <w:r>
        <w:rPr>
          <w:lang w:val="pt-PT"/>
        </w:rPr>
        <w:t> </w:t>
      </w:r>
      <w:r w:rsidRPr="00E40BE7">
        <w:rPr>
          <w:lang w:val="pt-PT"/>
        </w:rPr>
        <w:t xml:space="preserve">} </w:t>
      </w:r>
      <w:r>
        <w:rPr>
          <w:lang w:val="pt-PT"/>
        </w:rPr>
        <w:t xml:space="preserve">com </w:t>
      </w:r>
      <w:r w:rsidR="006C1BC2">
        <w:rPr>
          <w:lang w:val="pt-PT"/>
        </w:rPr>
        <w:t>10</w:t>
      </w:r>
      <w:r>
        <w:rPr>
          <w:lang w:val="pt-PT"/>
        </w:rPr>
        <w:t xml:space="preserve"> elementos será transformada na sequência </w:t>
      </w:r>
      <w:r w:rsidRPr="00E40BE7">
        <w:rPr>
          <w:lang w:val="pt-PT"/>
        </w:rPr>
        <w:t>{</w:t>
      </w:r>
      <w:r>
        <w:rPr>
          <w:lang w:val="pt-PT"/>
        </w:rPr>
        <w:t> </w:t>
      </w:r>
      <w:r w:rsidR="0051695C">
        <w:rPr>
          <w:lang w:val="pt-PT"/>
        </w:rPr>
        <w:t>2, 3, 5</w:t>
      </w:r>
      <w:r>
        <w:rPr>
          <w:lang w:val="pt-PT"/>
        </w:rPr>
        <w:t> </w:t>
      </w:r>
      <w:r w:rsidRPr="00E40BE7">
        <w:rPr>
          <w:lang w:val="pt-PT"/>
        </w:rPr>
        <w:t>}</w:t>
      </w:r>
      <w:r>
        <w:rPr>
          <w:lang w:val="pt-PT"/>
        </w:rPr>
        <w:t xml:space="preserve"> com </w:t>
      </w:r>
      <w:r w:rsidR="0051695C">
        <w:rPr>
          <w:lang w:val="pt-PT"/>
        </w:rPr>
        <w:t>3</w:t>
      </w:r>
      <w:r>
        <w:rPr>
          <w:lang w:val="pt-PT"/>
        </w:rPr>
        <w:t xml:space="preserve"> elemento</w:t>
      </w:r>
      <w:r w:rsidR="0051695C">
        <w:rPr>
          <w:lang w:val="pt-PT"/>
        </w:rPr>
        <w:t>s</w:t>
      </w:r>
      <w:r w:rsidR="00C26F75">
        <w:rPr>
          <w:lang w:val="pt-PT"/>
        </w:rPr>
        <w:t>; e</w:t>
      </w:r>
      <w:r w:rsidRPr="00E40BE7">
        <w:rPr>
          <w:lang w:val="pt-PT"/>
        </w:rPr>
        <w:t xml:space="preserve"> a sequência {</w:t>
      </w:r>
      <w:r>
        <w:rPr>
          <w:lang w:val="pt-PT"/>
        </w:rPr>
        <w:t> </w:t>
      </w:r>
      <w:r w:rsidR="00C26F75">
        <w:rPr>
          <w:lang w:val="pt-PT"/>
        </w:rPr>
        <w:t>7,</w:t>
      </w:r>
      <w:r w:rsidRPr="00E40BE7">
        <w:rPr>
          <w:lang w:val="pt-PT"/>
        </w:rPr>
        <w:t xml:space="preserve"> </w:t>
      </w:r>
      <w:r w:rsidR="0051695C">
        <w:rPr>
          <w:lang w:val="pt-PT"/>
        </w:rPr>
        <w:t xml:space="preserve">8, </w:t>
      </w:r>
      <w:r w:rsidRPr="00E40BE7">
        <w:rPr>
          <w:lang w:val="pt-PT"/>
        </w:rPr>
        <w:t xml:space="preserve">2, 2, 3, 3, </w:t>
      </w:r>
      <w:r>
        <w:rPr>
          <w:lang w:val="pt-PT"/>
        </w:rPr>
        <w:t>3</w:t>
      </w:r>
      <w:r w:rsidRPr="00E40BE7">
        <w:rPr>
          <w:lang w:val="pt-PT"/>
        </w:rPr>
        <w:t>, 8, 8</w:t>
      </w:r>
      <w:r w:rsidR="00FD7E3F">
        <w:rPr>
          <w:lang w:val="pt-PT"/>
        </w:rPr>
        <w:t>, 9</w:t>
      </w:r>
      <w:r>
        <w:rPr>
          <w:lang w:val="pt-PT"/>
        </w:rPr>
        <w:t> </w:t>
      </w:r>
      <w:r w:rsidRPr="00E40BE7">
        <w:rPr>
          <w:lang w:val="pt-PT"/>
        </w:rPr>
        <w:t xml:space="preserve">} </w:t>
      </w:r>
      <w:r>
        <w:rPr>
          <w:lang w:val="pt-PT"/>
        </w:rPr>
        <w:t xml:space="preserve">com </w:t>
      </w:r>
      <w:r w:rsidR="006C1BC2">
        <w:rPr>
          <w:lang w:val="pt-PT"/>
        </w:rPr>
        <w:t>10</w:t>
      </w:r>
      <w:r>
        <w:rPr>
          <w:lang w:val="pt-PT"/>
        </w:rPr>
        <w:t xml:space="preserve"> elementos será transformada na sequência </w:t>
      </w:r>
      <w:r w:rsidRPr="00E40BE7">
        <w:rPr>
          <w:lang w:val="pt-PT"/>
        </w:rPr>
        <w:t>{</w:t>
      </w:r>
      <w:r>
        <w:rPr>
          <w:lang w:val="pt-PT"/>
        </w:rPr>
        <w:t> </w:t>
      </w:r>
      <w:r w:rsidR="00C26F75">
        <w:rPr>
          <w:lang w:val="pt-PT"/>
        </w:rPr>
        <w:t>7</w:t>
      </w:r>
      <w:r w:rsidRPr="00E40BE7">
        <w:rPr>
          <w:lang w:val="pt-PT"/>
        </w:rPr>
        <w:t xml:space="preserve">, </w:t>
      </w:r>
      <w:r w:rsidR="00FD7E3F">
        <w:rPr>
          <w:lang w:val="pt-PT"/>
        </w:rPr>
        <w:t>8</w:t>
      </w:r>
      <w:r w:rsidRPr="00E40BE7">
        <w:rPr>
          <w:lang w:val="pt-PT"/>
        </w:rPr>
        <w:t>, 3,</w:t>
      </w:r>
      <w:r>
        <w:rPr>
          <w:lang w:val="pt-PT"/>
        </w:rPr>
        <w:t> </w:t>
      </w:r>
      <w:r w:rsidRPr="00E40BE7">
        <w:rPr>
          <w:lang w:val="pt-PT"/>
        </w:rPr>
        <w:t>}</w:t>
      </w:r>
      <w:r>
        <w:rPr>
          <w:lang w:val="pt-PT"/>
        </w:rPr>
        <w:t xml:space="preserve"> com </w:t>
      </w:r>
      <w:r w:rsidR="00C26F75">
        <w:rPr>
          <w:lang w:val="pt-PT"/>
        </w:rPr>
        <w:t>3</w:t>
      </w:r>
      <w:r>
        <w:rPr>
          <w:lang w:val="pt-PT"/>
        </w:rPr>
        <w:t xml:space="preserve"> elementos</w:t>
      </w:r>
      <w:r w:rsidR="00D9588C" w:rsidRPr="00E40BE7">
        <w:rPr>
          <w:lang w:val="pt-PT"/>
        </w:rPr>
        <w:t>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1313E094" w:rsidR="006C1BC2" w:rsidRPr="006C1BC2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 xml:space="preserve">os elementos </w:t>
      </w:r>
      <w:r w:rsidR="0051695C">
        <w:rPr>
          <w:lang w:val="pt-PT"/>
        </w:rPr>
        <w:t>iguais ou múltiplos ou submúltiplos de algum dos seus predecessores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</w:t>
      </w:r>
      <w:r w:rsidRPr="00FD7E3F">
        <w:rPr>
          <w:b/>
          <w:bCs/>
          <w:lang w:val="pt-PT"/>
        </w:rPr>
        <w:t xml:space="preserve">A função deverá ser </w:t>
      </w:r>
      <w:proofErr w:type="spellStart"/>
      <w:r w:rsidRPr="00FD7E3F">
        <w:rPr>
          <w:b/>
          <w:bCs/>
          <w:i/>
          <w:lang w:val="pt-PT"/>
        </w:rPr>
        <w:t>void</w:t>
      </w:r>
      <w:proofErr w:type="spellEnd"/>
      <w:r w:rsidRPr="00FD7E3F">
        <w:rPr>
          <w:b/>
          <w:bCs/>
          <w:lang w:val="pt-PT"/>
        </w:rPr>
        <w:t xml:space="preserve"> e alterar o valor do parâmetro indicador d</w:t>
      </w:r>
      <w:r w:rsidR="006C1BC2" w:rsidRPr="00FD7E3F">
        <w:rPr>
          <w:b/>
          <w:bCs/>
          <w:lang w:val="pt-PT"/>
        </w:rPr>
        <w:t>o</w:t>
      </w:r>
      <w:r w:rsidRPr="00FD7E3F">
        <w:rPr>
          <w:b/>
          <w:bCs/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54D1DBE9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</w:t>
      </w:r>
      <w:r w:rsidR="00FD7E3F">
        <w:rPr>
          <w:b/>
          <w:bCs/>
          <w:u w:val="single"/>
          <w:lang w:val="pt-PT"/>
        </w:rPr>
        <w:t xml:space="preserve"> a função</w:t>
      </w:r>
      <w:r w:rsidR="008A3681" w:rsidRPr="00FC74ED">
        <w:rPr>
          <w:b/>
          <w:bCs/>
          <w:u w:val="single"/>
          <w:lang w:val="pt-PT"/>
        </w:rPr>
        <w:t xml:space="preserve">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71AC242B" w14:textId="05D88FFD" w:rsidR="00FD7E3F" w:rsidRPr="00FD7E3F" w:rsidRDefault="00FD7E3F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>Pretende-se determinar</w:t>
      </w:r>
      <w:r w:rsidR="008A3681" w:rsidRPr="007F0DF3">
        <w:rPr>
          <w:lang w:val="pt-PT"/>
        </w:rPr>
        <w:t xml:space="preserve"> experimentalmente a </w:t>
      </w:r>
      <w:r w:rsidR="008A3681" w:rsidRPr="007F0DF3">
        <w:rPr>
          <w:b/>
          <w:bCs/>
          <w:lang w:val="pt-PT"/>
        </w:rPr>
        <w:t>ordem de</w:t>
      </w:r>
      <w:r w:rsidR="008A3681" w:rsidRPr="007F0DF3">
        <w:rPr>
          <w:lang w:val="pt-PT"/>
        </w:rPr>
        <w:t xml:space="preserve"> </w:t>
      </w:r>
      <w:r w:rsidR="008A3681" w:rsidRPr="007F0DF3">
        <w:rPr>
          <w:b/>
          <w:lang w:val="pt-PT"/>
        </w:rPr>
        <w:t>complexidade do número de comparações</w:t>
      </w:r>
      <w:r w:rsidR="008A3681" w:rsidRPr="007F0DF3">
        <w:rPr>
          <w:lang w:val="pt-PT"/>
        </w:rPr>
        <w:t xml:space="preserve"> e </w:t>
      </w:r>
      <w:r w:rsidR="008A3681"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="008A3681" w:rsidRPr="007F0DF3">
        <w:rPr>
          <w:lang w:val="pt-PT"/>
        </w:rPr>
        <w:t xml:space="preserve"> </w:t>
      </w:r>
      <w:r w:rsidR="00682F65">
        <w:rPr>
          <w:lang w:val="pt-PT"/>
        </w:rPr>
        <w:t xml:space="preserve">(i.e., cópias) </w:t>
      </w:r>
      <w:r w:rsidR="008A3681" w:rsidRPr="007F0DF3">
        <w:rPr>
          <w:lang w:val="pt-PT"/>
        </w:rPr>
        <w:t>e</w:t>
      </w:r>
      <w:r>
        <w:rPr>
          <w:lang w:val="pt-PT"/>
        </w:rPr>
        <w:t>fetuados pelo algoritmo e e</w:t>
      </w:r>
      <w:r w:rsidR="008A3681" w:rsidRPr="007F0DF3">
        <w:rPr>
          <w:lang w:val="pt-PT"/>
        </w:rPr>
        <w:t>nvolvendo elementos da sequência</w:t>
      </w:r>
      <w:r w:rsidR="007F0DF3">
        <w:rPr>
          <w:lang w:val="pt-PT"/>
        </w:rPr>
        <w:t>.</w:t>
      </w:r>
    </w:p>
    <w:p w14:paraId="06404718" w14:textId="77777777" w:rsidR="00FD7E3F" w:rsidRPr="00FD7E3F" w:rsidRDefault="00FD7E3F" w:rsidP="00FD7E3F">
      <w:pPr>
        <w:tabs>
          <w:tab w:val="left" w:pos="284"/>
        </w:tabs>
        <w:ind w:left="284"/>
        <w:rPr>
          <w:b/>
          <w:bCs/>
          <w:lang w:val="pt-PT"/>
        </w:rPr>
      </w:pPr>
    </w:p>
    <w:p w14:paraId="29067ED9" w14:textId="73F48286" w:rsidR="007F0DF3" w:rsidRPr="007F0DF3" w:rsidRDefault="007F0DF3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 xml:space="preserve">Considere </w:t>
      </w:r>
      <w:r w:rsidR="008A3681" w:rsidRPr="007F0DF3">
        <w:rPr>
          <w:lang w:val="pt-PT"/>
        </w:rPr>
        <w:t xml:space="preserve">as sequências anteriormente indicadas de </w:t>
      </w:r>
      <w:r>
        <w:rPr>
          <w:lang w:val="pt-PT"/>
        </w:rPr>
        <w:t>10 elementos</w:t>
      </w:r>
      <w:r w:rsidR="008A3681" w:rsidRPr="007F0DF3">
        <w:rPr>
          <w:lang w:val="pt-PT"/>
        </w:rPr>
        <w:t xml:space="preserve"> e outras à sua escolha. </w:t>
      </w:r>
      <w:r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3B5BE251" w:rsidR="008A3681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  <w:r w:rsidR="00682F65">
        <w:rPr>
          <w:lang w:val="pt-PT"/>
        </w:rPr>
        <w:t xml:space="preserve"> Justifique.</w:t>
      </w:r>
    </w:p>
    <w:tbl>
      <w:tblPr>
        <w:tblStyle w:val="TabelacomGrelh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9"/>
        <w:gridCol w:w="357"/>
        <w:gridCol w:w="358"/>
        <w:gridCol w:w="359"/>
        <w:gridCol w:w="358"/>
        <w:gridCol w:w="417"/>
        <w:gridCol w:w="417"/>
        <w:gridCol w:w="417"/>
        <w:gridCol w:w="516"/>
        <w:gridCol w:w="516"/>
        <w:gridCol w:w="516"/>
        <w:gridCol w:w="236"/>
        <w:gridCol w:w="1957"/>
        <w:gridCol w:w="709"/>
      </w:tblGrid>
      <w:tr w:rsidR="00FD7E3F" w14:paraId="48E31FFC" w14:textId="77777777" w:rsidTr="00682F65">
        <w:trPr>
          <w:jc w:val="center"/>
        </w:trPr>
        <w:tc>
          <w:tcPr>
            <w:tcW w:w="1079" w:type="dxa"/>
          </w:tcPr>
          <w:p w14:paraId="282B7083" w14:textId="19BF3F0A" w:rsidR="00FD7E3F" w:rsidRPr="00E5079B" w:rsidRDefault="00FD7E3F" w:rsidP="00FD7E3F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357" w:type="dxa"/>
          </w:tcPr>
          <w:p w14:paraId="19CA3CAF" w14:textId="38D81ED8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58" w:type="dxa"/>
          </w:tcPr>
          <w:p w14:paraId="7E86C82F" w14:textId="562412FE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59" w:type="dxa"/>
          </w:tcPr>
          <w:p w14:paraId="13BA9F46" w14:textId="40F981E6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58" w:type="dxa"/>
          </w:tcPr>
          <w:p w14:paraId="797CFEFE" w14:textId="3EF93669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417" w:type="dxa"/>
          </w:tcPr>
          <w:p w14:paraId="4B4F49D0" w14:textId="79A93C86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417" w:type="dxa"/>
          </w:tcPr>
          <w:p w14:paraId="3BCF8E00" w14:textId="6C83CD79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417" w:type="dxa"/>
          </w:tcPr>
          <w:p w14:paraId="24875CE2" w14:textId="176E9146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516" w:type="dxa"/>
          </w:tcPr>
          <w:p w14:paraId="78031D7E" w14:textId="07C7D6B7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516" w:type="dxa"/>
          </w:tcPr>
          <w:p w14:paraId="2A8F7159" w14:textId="1884EB5F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516" w:type="dxa"/>
          </w:tcPr>
          <w:p w14:paraId="5BFC1F80" w14:textId="3E465A87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</w:tcPr>
          <w:p w14:paraId="5094AD5E" w14:textId="77777777" w:rsidR="00FD7E3F" w:rsidRPr="00E5079B" w:rsidRDefault="00FD7E3F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72CBD1AD" w14:textId="4A2205D1" w:rsidR="00FD7E3F" w:rsidRPr="00E5079B" w:rsidRDefault="00FD7E3F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comparações</w:t>
            </w:r>
          </w:p>
        </w:tc>
        <w:tc>
          <w:tcPr>
            <w:tcW w:w="709" w:type="dxa"/>
          </w:tcPr>
          <w:p w14:paraId="1037D495" w14:textId="59780DAE" w:rsidR="00FD7E3F" w:rsidRPr="00E5079B" w:rsidRDefault="00FE3219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</w:tr>
      <w:tr w:rsidR="00FD7E3F" w14:paraId="7D7044DF" w14:textId="77777777" w:rsidTr="00682F65">
        <w:trPr>
          <w:jc w:val="center"/>
        </w:trPr>
        <w:tc>
          <w:tcPr>
            <w:tcW w:w="1079" w:type="dxa"/>
          </w:tcPr>
          <w:p w14:paraId="72533F83" w14:textId="35A39171" w:rsidR="00FD7E3F" w:rsidRDefault="00FD7E3F" w:rsidP="00FD7E3F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357" w:type="dxa"/>
          </w:tcPr>
          <w:p w14:paraId="4C4EE7CE" w14:textId="2C0BBDAB" w:rsidR="00FD7E3F" w:rsidRPr="00E5079B" w:rsidRDefault="00FE3219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58" w:type="dxa"/>
          </w:tcPr>
          <w:p w14:paraId="0A1F9AD6" w14:textId="3D8D141A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359" w:type="dxa"/>
          </w:tcPr>
          <w:p w14:paraId="7983C4C7" w14:textId="12BB7BE7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358" w:type="dxa"/>
          </w:tcPr>
          <w:p w14:paraId="4F20F99B" w14:textId="3129269F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3F149E21" w14:textId="70A97CE4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15032445" w14:textId="64F39BB6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34931B19" w14:textId="2688B0CE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0A83521F" w14:textId="1FB2B9A5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6AF2200A" w14:textId="2770712E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65C402FC" w14:textId="322097E8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236" w:type="dxa"/>
          </w:tcPr>
          <w:p w14:paraId="22B621C1" w14:textId="77777777" w:rsidR="00FD7E3F" w:rsidRPr="00E5079B" w:rsidRDefault="00FD7E3F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4039A5E1" w14:textId="7F409F99" w:rsidR="00FD7E3F" w:rsidRPr="00E5079B" w:rsidRDefault="00FD7E3F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 w:rsidR="00682F65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cópias</w:t>
            </w:r>
          </w:p>
        </w:tc>
        <w:tc>
          <w:tcPr>
            <w:tcW w:w="709" w:type="dxa"/>
          </w:tcPr>
          <w:p w14:paraId="7E9D8E7D" w14:textId="54642513" w:rsidR="00FD7E3F" w:rsidRPr="00E5079B" w:rsidRDefault="00FE3219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36</w:t>
            </w:r>
          </w:p>
        </w:tc>
      </w:tr>
    </w:tbl>
    <w:p w14:paraId="756AD95A" w14:textId="695DF89B" w:rsidR="008A3681" w:rsidRDefault="008A3681" w:rsidP="008A3681">
      <w:pPr>
        <w:tabs>
          <w:tab w:val="left" w:pos="284"/>
        </w:tabs>
        <w:rPr>
          <w:lang w:val="pt-PT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82F65" w:rsidRPr="006D3BC3" w14:paraId="194DF657" w14:textId="77777777" w:rsidTr="004E0701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0E1" w14:textId="26397FCB" w:rsidR="00682F65" w:rsidRPr="00774E98" w:rsidRDefault="001A691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Neste caso, assim como em todos os </w:t>
            </w:r>
            <w:proofErr w:type="spellStart"/>
            <w:r>
              <w:rPr>
                <w:sz w:val="22"/>
                <w:szCs w:val="22"/>
                <w:lang w:val="pt-PT"/>
              </w:rPr>
              <w:t>arrays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com todos os elementos iguais, apenas será feita uma comparação por elemento pois, este será imediatamente eliminado.</w:t>
            </w:r>
          </w:p>
          <w:p w14:paraId="7FE8994C" w14:textId="77777777" w:rsidR="00682F65" w:rsidRPr="00774E98" w:rsidRDefault="00682F6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55175043" w14:textId="77777777" w:rsidR="00682F65" w:rsidRDefault="00682F65" w:rsidP="008A3681">
      <w:pPr>
        <w:tabs>
          <w:tab w:val="left" w:pos="284"/>
        </w:tabs>
        <w:rPr>
          <w:lang w:val="pt-PT"/>
        </w:rPr>
      </w:pPr>
    </w:p>
    <w:p w14:paraId="08A0D9E3" w14:textId="77777777" w:rsidR="00682F65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  <w:r w:rsidR="00682F65">
        <w:rPr>
          <w:lang w:val="pt-PT"/>
        </w:rPr>
        <w:t xml:space="preserve"> Justifique.</w:t>
      </w:r>
    </w:p>
    <w:tbl>
      <w:tblPr>
        <w:tblStyle w:val="TabelacomGrelh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9"/>
        <w:gridCol w:w="357"/>
        <w:gridCol w:w="358"/>
        <w:gridCol w:w="359"/>
        <w:gridCol w:w="440"/>
        <w:gridCol w:w="440"/>
        <w:gridCol w:w="440"/>
        <w:gridCol w:w="440"/>
        <w:gridCol w:w="516"/>
        <w:gridCol w:w="516"/>
        <w:gridCol w:w="516"/>
        <w:gridCol w:w="236"/>
        <w:gridCol w:w="1957"/>
        <w:gridCol w:w="709"/>
      </w:tblGrid>
      <w:tr w:rsidR="00682F65" w14:paraId="3701F2B0" w14:textId="77777777" w:rsidTr="004E0701">
        <w:trPr>
          <w:jc w:val="center"/>
        </w:trPr>
        <w:tc>
          <w:tcPr>
            <w:tcW w:w="1079" w:type="dxa"/>
          </w:tcPr>
          <w:p w14:paraId="1DD38B72" w14:textId="77777777" w:rsidR="00682F65" w:rsidRPr="00E5079B" w:rsidRDefault="00682F65" w:rsidP="004E0701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357" w:type="dxa"/>
          </w:tcPr>
          <w:p w14:paraId="57994DCF" w14:textId="26B7E203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58" w:type="dxa"/>
          </w:tcPr>
          <w:p w14:paraId="2F4ADD49" w14:textId="77666294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359" w:type="dxa"/>
          </w:tcPr>
          <w:p w14:paraId="66180040" w14:textId="2DE0D1A3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358" w:type="dxa"/>
          </w:tcPr>
          <w:p w14:paraId="41CE8312" w14:textId="6A77027C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11</w:t>
            </w:r>
          </w:p>
        </w:tc>
        <w:tc>
          <w:tcPr>
            <w:tcW w:w="417" w:type="dxa"/>
          </w:tcPr>
          <w:p w14:paraId="2A8731FE" w14:textId="1758DEC5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13</w:t>
            </w:r>
          </w:p>
        </w:tc>
        <w:tc>
          <w:tcPr>
            <w:tcW w:w="417" w:type="dxa"/>
          </w:tcPr>
          <w:p w14:paraId="1F9598B2" w14:textId="528CE363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17</w:t>
            </w:r>
          </w:p>
        </w:tc>
        <w:tc>
          <w:tcPr>
            <w:tcW w:w="417" w:type="dxa"/>
          </w:tcPr>
          <w:p w14:paraId="490F99B7" w14:textId="1414F6B9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  <w:r w:rsidR="00EE575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516" w:type="dxa"/>
          </w:tcPr>
          <w:p w14:paraId="7688CC08" w14:textId="4269FC4E" w:rsidR="00682F65" w:rsidRPr="00E5079B" w:rsidRDefault="00056635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  <w:r w:rsidR="00EE575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516" w:type="dxa"/>
          </w:tcPr>
          <w:p w14:paraId="790844D7" w14:textId="13D37C24" w:rsidR="00682F65" w:rsidRPr="00E5079B" w:rsidRDefault="00EE5758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31</w:t>
            </w:r>
          </w:p>
        </w:tc>
        <w:tc>
          <w:tcPr>
            <w:tcW w:w="516" w:type="dxa"/>
          </w:tcPr>
          <w:p w14:paraId="4D45E8B6" w14:textId="57590193" w:rsidR="00682F65" w:rsidRPr="00E5079B" w:rsidRDefault="00EE5758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33</w:t>
            </w:r>
          </w:p>
        </w:tc>
        <w:tc>
          <w:tcPr>
            <w:tcW w:w="236" w:type="dxa"/>
          </w:tcPr>
          <w:p w14:paraId="0DFD6AA8" w14:textId="77777777" w:rsidR="00682F65" w:rsidRPr="00E5079B" w:rsidRDefault="00682F65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4DF16F05" w14:textId="77777777" w:rsidR="00682F65" w:rsidRPr="00E5079B" w:rsidRDefault="00682F65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comparações</w:t>
            </w:r>
          </w:p>
        </w:tc>
        <w:tc>
          <w:tcPr>
            <w:tcW w:w="709" w:type="dxa"/>
          </w:tcPr>
          <w:p w14:paraId="423CF14D" w14:textId="6983B44D" w:rsidR="00682F65" w:rsidRPr="00E5079B" w:rsidRDefault="004E0398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45</w:t>
            </w:r>
          </w:p>
        </w:tc>
      </w:tr>
      <w:tr w:rsidR="00682F65" w14:paraId="42E46EB7" w14:textId="77777777" w:rsidTr="004E0701">
        <w:trPr>
          <w:jc w:val="center"/>
        </w:trPr>
        <w:tc>
          <w:tcPr>
            <w:tcW w:w="1079" w:type="dxa"/>
          </w:tcPr>
          <w:p w14:paraId="60C80A00" w14:textId="77777777" w:rsidR="00682F65" w:rsidRDefault="00682F65" w:rsidP="004E0701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357" w:type="dxa"/>
          </w:tcPr>
          <w:p w14:paraId="75348773" w14:textId="1EFA77EB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58" w:type="dxa"/>
          </w:tcPr>
          <w:p w14:paraId="7B3D44BB" w14:textId="09D727B9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59" w:type="dxa"/>
          </w:tcPr>
          <w:p w14:paraId="7882A0CF" w14:textId="1E1BA446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58" w:type="dxa"/>
          </w:tcPr>
          <w:p w14:paraId="46600E2C" w14:textId="4D4155E8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11</w:t>
            </w:r>
          </w:p>
        </w:tc>
        <w:tc>
          <w:tcPr>
            <w:tcW w:w="417" w:type="dxa"/>
          </w:tcPr>
          <w:p w14:paraId="6E0C9A41" w14:textId="5DCFE38F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13</w:t>
            </w:r>
          </w:p>
        </w:tc>
        <w:tc>
          <w:tcPr>
            <w:tcW w:w="417" w:type="dxa"/>
          </w:tcPr>
          <w:p w14:paraId="74869B82" w14:textId="0F4C224A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17</w:t>
            </w:r>
          </w:p>
        </w:tc>
        <w:tc>
          <w:tcPr>
            <w:tcW w:w="417" w:type="dxa"/>
          </w:tcPr>
          <w:p w14:paraId="6B08B9A5" w14:textId="0F2E9F85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23</w:t>
            </w:r>
          </w:p>
        </w:tc>
        <w:tc>
          <w:tcPr>
            <w:tcW w:w="516" w:type="dxa"/>
          </w:tcPr>
          <w:p w14:paraId="48C6CCAD" w14:textId="498CE784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29</w:t>
            </w:r>
          </w:p>
        </w:tc>
        <w:tc>
          <w:tcPr>
            <w:tcW w:w="516" w:type="dxa"/>
          </w:tcPr>
          <w:p w14:paraId="0DA6EBAE" w14:textId="6E264D42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31</w:t>
            </w:r>
          </w:p>
        </w:tc>
        <w:tc>
          <w:tcPr>
            <w:tcW w:w="516" w:type="dxa"/>
          </w:tcPr>
          <w:p w14:paraId="57AC3C17" w14:textId="0D8706B4" w:rsidR="00682F65" w:rsidRPr="00E5079B" w:rsidRDefault="00F7529C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33</w:t>
            </w:r>
          </w:p>
        </w:tc>
        <w:tc>
          <w:tcPr>
            <w:tcW w:w="236" w:type="dxa"/>
          </w:tcPr>
          <w:p w14:paraId="058A1BF2" w14:textId="77777777" w:rsidR="00682F65" w:rsidRPr="00E5079B" w:rsidRDefault="00682F65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1E5EC15F" w14:textId="77777777" w:rsidR="00682F65" w:rsidRPr="00E5079B" w:rsidRDefault="00682F65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cópias</w:t>
            </w:r>
          </w:p>
        </w:tc>
        <w:tc>
          <w:tcPr>
            <w:tcW w:w="709" w:type="dxa"/>
          </w:tcPr>
          <w:p w14:paraId="342D24AA" w14:textId="4AA1EB77" w:rsidR="00682F65" w:rsidRPr="00E5079B" w:rsidRDefault="004E0398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</w:tr>
    </w:tbl>
    <w:p w14:paraId="50783DF8" w14:textId="77777777" w:rsidR="00682F65" w:rsidRDefault="00682F65" w:rsidP="00682F65">
      <w:pPr>
        <w:tabs>
          <w:tab w:val="left" w:pos="284"/>
        </w:tabs>
        <w:rPr>
          <w:lang w:val="pt-PT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82F65" w:rsidRPr="006D3BC3" w14:paraId="2FCB5DAA" w14:textId="77777777" w:rsidTr="004E0701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249E" w14:textId="4A0CD18F" w:rsidR="00682F65" w:rsidRPr="00774E98" w:rsidRDefault="001A691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Neste caso,</w:t>
            </w:r>
            <w:r w:rsidR="007B32C8">
              <w:rPr>
                <w:sz w:val="22"/>
                <w:szCs w:val="22"/>
                <w:lang w:val="pt-PT"/>
              </w:rPr>
              <w:t xml:space="preserve"> um </w:t>
            </w:r>
            <w:proofErr w:type="spellStart"/>
            <w:r w:rsidR="007B32C8">
              <w:rPr>
                <w:sz w:val="22"/>
                <w:szCs w:val="22"/>
                <w:lang w:val="pt-PT"/>
              </w:rPr>
              <w:t>array</w:t>
            </w:r>
            <w:proofErr w:type="spellEnd"/>
            <w:r w:rsidR="007B32C8">
              <w:rPr>
                <w:sz w:val="22"/>
                <w:szCs w:val="22"/>
                <w:lang w:val="pt-PT"/>
              </w:rPr>
              <w:t xml:space="preserve"> constituído por números primos, todos os elementos terão de ser comparados com os seus predecessores, não sendo nenhum dos elementos eliminado durante o processo.</w:t>
            </w:r>
          </w:p>
          <w:p w14:paraId="5DFF8CDA" w14:textId="77777777" w:rsidR="00682F65" w:rsidRPr="00774E98" w:rsidRDefault="00682F6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72ECF162" w:rsidR="008A3681" w:rsidRPr="00BA51C3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="00682F65">
        <w:rPr>
          <w:lang w:val="pt-PT"/>
        </w:rPr>
        <w:t>D</w:t>
      </w:r>
      <w:r w:rsidRPr="007C0C4E">
        <w:rPr>
          <w:lang w:val="pt-PT"/>
        </w:rPr>
        <w:t>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 xml:space="preserve">Faça </w:t>
      </w:r>
      <w:r w:rsidR="00682F65">
        <w:rPr>
          <w:b/>
          <w:bCs/>
          <w:u w:val="single"/>
          <w:lang w:val="pt-PT"/>
        </w:rPr>
        <w:t>ess</w:t>
      </w:r>
      <w:r w:rsidRPr="00A3707D">
        <w:rPr>
          <w:b/>
          <w:bCs/>
          <w:u w:val="single"/>
          <w:lang w:val="pt-PT"/>
        </w:rPr>
        <w:t>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719E040" w14:textId="7B089478" w:rsidR="008A3681" w:rsidRPr="00D74D88" w:rsidRDefault="008A3681" w:rsidP="00E46159">
      <w:pPr>
        <w:pStyle w:val="TtulodoCaptulo"/>
      </w:pPr>
      <w:r>
        <w:br w:type="page"/>
      </w:r>
      <w:r w:rsidR="00682F65">
        <w:lastRenderedPageBreak/>
        <w:t>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01032" w:rsidRPr="00F10C64" w14:paraId="638C39AF" w14:textId="77777777" w:rsidTr="00F7529C">
        <w:trPr>
          <w:trHeight w:val="586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1CD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proofErr w:type="spellStart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void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proofErr w:type="spellStart"/>
            <w:proofErr w:type="gramStart"/>
            <w:r w:rsidRPr="00922D4C">
              <w:rPr>
                <w:rFonts w:ascii="Consolas" w:hAnsi="Consolas"/>
                <w:color w:val="C2C299"/>
                <w:sz w:val="21"/>
                <w:szCs w:val="21"/>
                <w:lang w:val="pt-PT" w:eastAsia="pt-PT"/>
              </w:rPr>
              <w:t>func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proofErr w:type="spellStart"/>
            <w:proofErr w:type="gramEnd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, </w:t>
            </w:r>
            <w:proofErr w:type="spellStart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</w:p>
          <w:p w14:paraId="0FB881D4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NUM_COMPS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34595904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copias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62B8AE5D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922D4C">
              <w:rPr>
                <w:rFonts w:ascii="Consolas" w:hAnsi="Consolas"/>
                <w:color w:val="C2C299"/>
                <w:sz w:val="21"/>
                <w:szCs w:val="21"/>
                <w:lang w:val="pt-PT" w:eastAsia="pt-PT"/>
              </w:rPr>
              <w:t>assert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(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&gt;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);</w:t>
            </w:r>
          </w:p>
          <w:p w14:paraId="620623AA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</w:t>
            </w:r>
            <w:r w:rsidRPr="00922D4C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for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(</w:t>
            </w:r>
            <w:proofErr w:type="spellStart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&lt;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proofErr w:type="gramStart"/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  <w:proofErr w:type="gramEnd"/>
          </w:p>
          <w:p w14:paraId="20931098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</w:p>
          <w:p w14:paraId="44F056E8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</w:t>
            </w:r>
            <w:r w:rsidRPr="00922D4C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for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(</w:t>
            </w:r>
            <w:proofErr w:type="spellStart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&lt;*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proofErr w:type="gramStart"/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  <w:proofErr w:type="gramEnd"/>
          </w:p>
          <w:p w14:paraId="5342EB41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</w:p>
          <w:p w14:paraId="494808CF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NUM_COMPS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++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6B86D220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</w:t>
            </w:r>
            <w:r w:rsidRPr="00922D4C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if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(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||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%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==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||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%</w:t>
            </w:r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i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==</w:t>
            </w:r>
            <w:proofErr w:type="gramStart"/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0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  <w:proofErr w:type="gramEnd"/>
          </w:p>
          <w:p w14:paraId="2E38092A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</w:p>
          <w:p w14:paraId="36C46DB2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(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proofErr w:type="gram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--</w:t>
            </w:r>
            <w:proofErr w:type="gram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28B10C8C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</w:t>
            </w:r>
            <w:r w:rsidRPr="00922D4C">
              <w:rPr>
                <w:rFonts w:ascii="Consolas" w:hAnsi="Consolas"/>
                <w:b/>
                <w:bCs/>
                <w:color w:val="A9B5AD"/>
                <w:sz w:val="21"/>
                <w:szCs w:val="21"/>
                <w:lang w:val="pt-PT" w:eastAsia="pt-PT"/>
              </w:rPr>
              <w:t>for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(</w:t>
            </w:r>
            <w:proofErr w:type="spellStart"/>
            <w:r w:rsidRPr="00922D4C">
              <w:rPr>
                <w:rFonts w:ascii="Consolas" w:hAnsi="Consolas"/>
                <w:b/>
                <w:bCs/>
                <w:color w:val="78A6A6"/>
                <w:sz w:val="21"/>
                <w:szCs w:val="21"/>
                <w:lang w:val="pt-PT" w:eastAsia="pt-PT"/>
              </w:rPr>
              <w:t>int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j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j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&lt;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*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size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 </w:t>
            </w:r>
            <w:proofErr w:type="gramStart"/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j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++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){</w:t>
            </w:r>
            <w:proofErr w:type="gramEnd"/>
          </w:p>
          <w:p w14:paraId="2B3B2A42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   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copias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++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17D0DFD3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    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j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=</w:t>
            </w:r>
            <w:proofErr w:type="spellStart"/>
            <w:r w:rsidRPr="00922D4C">
              <w:rPr>
                <w:rFonts w:ascii="Consolas" w:hAnsi="Consolas"/>
                <w:color w:val="63BF8D"/>
                <w:sz w:val="21"/>
                <w:szCs w:val="21"/>
                <w:lang w:val="pt-PT" w:eastAsia="pt-PT"/>
              </w:rPr>
              <w:t>arr</w:t>
            </w:r>
            <w:proofErr w:type="spellEnd"/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[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j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+</w:t>
            </w:r>
            <w:r w:rsidRPr="00922D4C">
              <w:rPr>
                <w:rFonts w:ascii="Consolas" w:hAnsi="Consolas"/>
                <w:color w:val="E59337"/>
                <w:sz w:val="21"/>
                <w:szCs w:val="21"/>
                <w:lang w:val="pt-PT" w:eastAsia="pt-PT"/>
              </w:rPr>
              <w:t>1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];</w:t>
            </w:r>
          </w:p>
          <w:p w14:paraId="43275DD2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}</w:t>
            </w:r>
          </w:p>
          <w:p w14:paraId="584715A8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    </w:t>
            </w:r>
            <w:r w:rsidRPr="00922D4C">
              <w:rPr>
                <w:rFonts w:ascii="Consolas" w:hAnsi="Consolas"/>
                <w:color w:val="5AAA7F"/>
                <w:sz w:val="21"/>
                <w:szCs w:val="21"/>
                <w:lang w:val="pt-PT" w:eastAsia="pt-PT"/>
              </w:rPr>
              <w:t>h</w:t>
            </w:r>
            <w:r w:rsidRPr="00922D4C">
              <w:rPr>
                <w:rFonts w:ascii="Consolas" w:hAnsi="Consolas"/>
                <w:b/>
                <w:bCs/>
                <w:color w:val="AAA9B5"/>
                <w:sz w:val="21"/>
                <w:szCs w:val="21"/>
                <w:lang w:val="pt-PT" w:eastAsia="pt-PT"/>
              </w:rPr>
              <w:t>--</w:t>
            </w: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;</w:t>
            </w:r>
          </w:p>
          <w:p w14:paraId="3A16BC1A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    }</w:t>
            </w:r>
          </w:p>
          <w:p w14:paraId="153B04C5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    }</w:t>
            </w:r>
          </w:p>
          <w:p w14:paraId="1432AC72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    }</w:t>
            </w:r>
          </w:p>
          <w:p w14:paraId="770E51B3" w14:textId="77777777" w:rsidR="00922D4C" w:rsidRPr="00922D4C" w:rsidRDefault="00922D4C" w:rsidP="00922D4C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</w:pPr>
            <w:r w:rsidRPr="00922D4C">
              <w:rPr>
                <w:rFonts w:ascii="Consolas" w:hAnsi="Consolas"/>
                <w:color w:val="E0E0D0"/>
                <w:sz w:val="21"/>
                <w:szCs w:val="21"/>
                <w:lang w:val="pt-PT" w:eastAsia="pt-PT"/>
              </w:rPr>
              <w:t>}</w:t>
            </w:r>
          </w:p>
          <w:p w14:paraId="4415661F" w14:textId="77777777" w:rsidR="00801032" w:rsidRPr="00774E98" w:rsidRDefault="00801032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3FB878F" w14:textId="77777777" w:rsidR="00801032" w:rsidRPr="00774E98" w:rsidRDefault="00801032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31D861AF" w14:textId="6E561733" w:rsidR="008A3681" w:rsidRPr="00D74D88" w:rsidRDefault="008A3681" w:rsidP="00E46159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 w:rsidR="000525CE">
        <w:t xml:space="preserve"> – Comparações – Melhor Caso – Pior Caso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01032" w:rsidRPr="002131E2" w14:paraId="4382332B" w14:textId="77777777" w:rsidTr="00801032">
        <w:trPr>
          <w:trHeight w:val="265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85CE" w14:textId="3DD6047D" w:rsidR="00801032" w:rsidRDefault="00922D4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Melhor caso B(N) = N-1</w:t>
            </w:r>
          </w:p>
          <w:p w14:paraId="567709B3" w14:textId="42115A9E" w:rsidR="000D2E4A" w:rsidRDefault="000D2E4A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AD91EA5" w14:textId="2ECE2648" w:rsidR="002C25C1" w:rsidRDefault="002C25C1" w:rsidP="000D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58240" behindDoc="0" locked="0" layoutInCell="1" allowOverlap="1" wp14:anchorId="087B57F5" wp14:editId="5CC05526">
                  <wp:simplePos x="0" y="0"/>
                  <wp:positionH relativeFrom="column">
                    <wp:posOffset>1122680</wp:posOffset>
                  </wp:positionH>
                  <wp:positionV relativeFrom="paragraph">
                    <wp:posOffset>86360</wp:posOffset>
                  </wp:positionV>
                  <wp:extent cx="1520190" cy="335280"/>
                  <wp:effectExtent l="0" t="0" r="3810" b="7620"/>
                  <wp:wrapSquare wrapText="bothSides"/>
                  <wp:docPr id="1" name="Imagem 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, relógio, manómetr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9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F6009C" w14:textId="57FE6311" w:rsidR="00801032" w:rsidRPr="00774E98" w:rsidRDefault="00922D4C" w:rsidP="000D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Pior caso W(N)</w:t>
            </w:r>
            <w:r w:rsidR="002C25C1">
              <w:rPr>
                <w:sz w:val="22"/>
                <w:szCs w:val="22"/>
                <w:lang w:val="pt-PT"/>
              </w:rPr>
              <w:t xml:space="preserve"> =</w:t>
            </w:r>
            <w:r>
              <w:rPr>
                <w:sz w:val="22"/>
                <w:szCs w:val="22"/>
                <w:lang w:val="pt-PT"/>
              </w:rPr>
              <w:t xml:space="preserve"> </w:t>
            </w:r>
          </w:p>
        </w:tc>
      </w:tr>
    </w:tbl>
    <w:p w14:paraId="7BD7361B" w14:textId="79D4D672" w:rsidR="008A3681" w:rsidRDefault="000525CE" w:rsidP="00E46159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>
        <w:t xml:space="preserve"> – Deslocamentos – Melhor Caso – Pior Caso</w:t>
      </w:r>
      <w:r w:rsidR="008A3681">
        <w:t xml:space="preserve"> </w:t>
      </w:r>
    </w:p>
    <w:tbl>
      <w:tblPr>
        <w:tblW w:w="9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3"/>
      </w:tblGrid>
      <w:tr w:rsidR="00801032" w:rsidRPr="002131E2" w14:paraId="3F120137" w14:textId="77777777" w:rsidTr="001A691C">
        <w:trPr>
          <w:trHeight w:val="2194"/>
        </w:trPr>
        <w:tc>
          <w:tcPr>
            <w:tcW w:w="9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045E" w14:textId="598F879E" w:rsidR="00801032" w:rsidRDefault="00922D4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Melhor caso B(N) = 0</w:t>
            </w:r>
          </w:p>
          <w:p w14:paraId="7252990E" w14:textId="65C69410" w:rsidR="002C25C1" w:rsidRDefault="002C25C1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E2B0BE6" w14:textId="10EF3371" w:rsidR="002C25C1" w:rsidRDefault="002C25C1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59264" behindDoc="0" locked="0" layoutInCell="1" allowOverlap="1" wp14:anchorId="794E3C2A" wp14:editId="6F50AD77">
                  <wp:simplePos x="0" y="0"/>
                  <wp:positionH relativeFrom="column">
                    <wp:posOffset>1115060</wp:posOffset>
                  </wp:positionH>
                  <wp:positionV relativeFrom="paragraph">
                    <wp:posOffset>47625</wp:posOffset>
                  </wp:positionV>
                  <wp:extent cx="1267460" cy="373380"/>
                  <wp:effectExtent l="0" t="0" r="8890" b="7620"/>
                  <wp:wrapSquare wrapText="bothSides"/>
                  <wp:docPr id="2" name="Imagem 2" descr="Uma imagem com texto, dispositiv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texto, dispositivo, manómetr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81366E" w14:textId="6BD97876" w:rsidR="00801032" w:rsidRPr="00774E98" w:rsidRDefault="00922D4C" w:rsidP="000D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Pior caso W(N) = </w:t>
            </w:r>
          </w:p>
        </w:tc>
      </w:tr>
    </w:tbl>
    <w:p w14:paraId="4A7F3F17" w14:textId="79B40E52" w:rsidR="008A3681" w:rsidRDefault="008A3681">
      <w:pPr>
        <w:jc w:val="left"/>
        <w:rPr>
          <w:b/>
          <w:smallCaps/>
          <w:szCs w:val="24"/>
          <w:lang w:val="pt-PT"/>
        </w:rPr>
      </w:pPr>
    </w:p>
    <w:sectPr w:rsidR="008A3681" w:rsidSect="002131E2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81DC" w14:textId="77777777" w:rsidR="008D34AC" w:rsidRDefault="008D34AC">
      <w:r>
        <w:separator/>
      </w:r>
    </w:p>
  </w:endnote>
  <w:endnote w:type="continuationSeparator" w:id="0">
    <w:p w14:paraId="1AEAC31A" w14:textId="77777777" w:rsidR="008D34AC" w:rsidRDefault="008D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CB3070" w:rsidRDefault="00CB3070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CB3070" w:rsidRPr="00955AC0" w:rsidRDefault="00CB3070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CB3070" w:rsidRDefault="00CB3070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60F02044" w:rsidR="00CB3070" w:rsidRPr="00955AC0" w:rsidRDefault="00CB3070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="00A15925">
      <w:rPr>
        <w:b/>
        <w:sz w:val="20"/>
        <w:lang w:val="pt-PT"/>
      </w:rPr>
      <w:t xml:space="preserve"> João Gil ferreira de Sousa Fernandes</w:t>
    </w:r>
    <w:r w:rsidR="00A15925">
      <w:rPr>
        <w:b/>
        <w:sz w:val="20"/>
        <w:lang w:val="pt-PT"/>
      </w:rPr>
      <w:tab/>
    </w:r>
    <w:r>
      <w:rPr>
        <w:b/>
        <w:sz w:val="20"/>
        <w:lang w:val="pt-PT"/>
      </w:rPr>
      <w:t xml:space="preserve">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  <w:r w:rsidR="00A15925">
      <w:rPr>
        <w:b/>
        <w:sz w:val="20"/>
        <w:lang w:val="pt-PT"/>
      </w:rPr>
      <w:t xml:space="preserve"> 93460</w:t>
    </w:r>
  </w:p>
  <w:p w14:paraId="109E4CB0" w14:textId="77777777" w:rsidR="00CB3070" w:rsidRDefault="00CB30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E2EB" w14:textId="77777777" w:rsidR="008D34AC" w:rsidRDefault="008D34AC">
      <w:r>
        <w:separator/>
      </w:r>
    </w:p>
  </w:footnote>
  <w:footnote w:type="continuationSeparator" w:id="0">
    <w:p w14:paraId="507026FF" w14:textId="77777777" w:rsidR="008D34AC" w:rsidRDefault="008D3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CB3070" w:rsidRPr="00CC6AFB" w:rsidRDefault="00CB3070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CB3070" w:rsidRPr="001C7A03" w:rsidRDefault="00CB3070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4B5A"/>
    <w:rsid w:val="00046097"/>
    <w:rsid w:val="00046552"/>
    <w:rsid w:val="0004690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635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2E4A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487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A691C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48A6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31E2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25C1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4876"/>
    <w:rsid w:val="002E5086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52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47F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0398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695C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235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40C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1A40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32C8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867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34AC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2D4C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5925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03DC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59E4"/>
    <w:rsid w:val="00C36698"/>
    <w:rsid w:val="00C37675"/>
    <w:rsid w:val="00C37895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16E9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38D"/>
    <w:rsid w:val="00D07660"/>
    <w:rsid w:val="00D0778C"/>
    <w:rsid w:val="00D109E5"/>
    <w:rsid w:val="00D1123B"/>
    <w:rsid w:val="00D142F5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3A15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159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A0F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58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529C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4BE6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D7E3F"/>
    <w:rsid w:val="00FE069D"/>
    <w:rsid w:val="00FE132E"/>
    <w:rsid w:val="00FE3219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A15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2850</TotalTime>
  <Pages>4</Pages>
  <Words>1073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6857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João Fernandes</cp:lastModifiedBy>
  <cp:revision>96</cp:revision>
  <cp:lastPrinted>2021-04-11T20:34:00Z</cp:lastPrinted>
  <dcterms:created xsi:type="dcterms:W3CDTF">2020-02-21T23:11:00Z</dcterms:created>
  <dcterms:modified xsi:type="dcterms:W3CDTF">2021-04-24T18:10:00Z</dcterms:modified>
</cp:coreProperties>
</file>