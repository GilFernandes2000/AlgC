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AC14" w14:textId="77777777" w:rsidR="00F10C64" w:rsidRPr="004E7081" w:rsidRDefault="00FF66CA" w:rsidP="005F7840">
      <w:pPr>
        <w:pStyle w:val="TtulodoCaptulo"/>
      </w:pPr>
      <w:r w:rsidRPr="00911485">
        <w:t xml:space="preserve">Aula </w:t>
      </w:r>
      <w:r w:rsidR="007810EB">
        <w:t>4</w:t>
      </w:r>
      <w:r w:rsidRPr="00911485">
        <w:t xml:space="preserve"> </w:t>
      </w:r>
      <w:r>
        <w:t>–</w:t>
      </w:r>
      <w:r w:rsidRPr="00911485">
        <w:t xml:space="preserve"> </w:t>
      </w:r>
      <w:r>
        <w:t>Análise da Complexidade de Algoritmos</w:t>
      </w:r>
    </w:p>
    <w:p w14:paraId="38B94E36" w14:textId="77777777" w:rsidR="00F10C64" w:rsidRPr="004E7081" w:rsidRDefault="00F10C64" w:rsidP="00F10C64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37FA4A61" w14:textId="77777777" w:rsidR="00F10C64" w:rsidRDefault="00F10C64" w:rsidP="00F10C64">
      <w:pPr>
        <w:rPr>
          <w:lang w:val="pt-PT"/>
        </w:rPr>
      </w:pPr>
    </w:p>
    <w:p w14:paraId="2FC58EBA" w14:textId="3EF3C50D" w:rsidR="00EA3972" w:rsidRDefault="00FF66CA" w:rsidP="00EA3972">
      <w:pPr>
        <w:rPr>
          <w:lang w:val="pt-PT"/>
        </w:rPr>
      </w:pPr>
      <w:r w:rsidRPr="00FF66CA">
        <w:rPr>
          <w:b/>
          <w:bCs/>
          <w:lang w:val="pt-PT"/>
        </w:rPr>
        <w:t xml:space="preserve">1 - </w:t>
      </w:r>
      <w:r w:rsidR="00EA3972" w:rsidRPr="003F38EA">
        <w:rPr>
          <w:lang w:val="pt-PT"/>
        </w:rPr>
        <w:t>Seja uma dada sequência (</w:t>
      </w:r>
      <w:proofErr w:type="spellStart"/>
      <w:r w:rsidR="00EA3972" w:rsidRPr="0063759A">
        <w:rPr>
          <w:i/>
          <w:lang w:val="pt-PT"/>
        </w:rPr>
        <w:t>array</w:t>
      </w:r>
      <w:proofErr w:type="spellEnd"/>
      <w:r w:rsidR="00EA3972" w:rsidRPr="003F38EA">
        <w:rPr>
          <w:lang w:val="pt-PT"/>
        </w:rPr>
        <w:t xml:space="preserve">) </w:t>
      </w:r>
      <w:r w:rsidR="00EA3972">
        <w:rPr>
          <w:lang w:val="pt-PT"/>
        </w:rPr>
        <w:t xml:space="preserve">de </w:t>
      </w:r>
      <w:r w:rsidR="00E051EC">
        <w:rPr>
          <w:lang w:val="pt-PT"/>
        </w:rPr>
        <w:t>n elementos</w:t>
      </w:r>
      <w:r w:rsidR="00EA3972">
        <w:rPr>
          <w:lang w:val="pt-PT"/>
        </w:rPr>
        <w:t xml:space="preserve"> inteiros</w:t>
      </w:r>
      <w:r w:rsidR="005F7840">
        <w:rPr>
          <w:lang w:val="pt-PT"/>
        </w:rPr>
        <w:t xml:space="preserve"> e não ordenada</w:t>
      </w:r>
      <w:r w:rsidR="00EA3972">
        <w:rPr>
          <w:lang w:val="pt-PT"/>
        </w:rPr>
        <w:t>. P</w:t>
      </w:r>
      <w:r w:rsidR="00EA3972" w:rsidRPr="003F38EA">
        <w:rPr>
          <w:lang w:val="pt-PT"/>
        </w:rPr>
        <w:t xml:space="preserve">retende-se determinar </w:t>
      </w:r>
      <w:r w:rsidR="00EA3972">
        <w:rPr>
          <w:lang w:val="pt-PT"/>
        </w:rPr>
        <w:t>quantos elemento</w:t>
      </w:r>
      <w:r w:rsidR="00F10C64">
        <w:rPr>
          <w:lang w:val="pt-PT"/>
        </w:rPr>
        <w:t xml:space="preserve">s </w:t>
      </w:r>
      <w:r w:rsidR="00EA3972">
        <w:rPr>
          <w:lang w:val="pt-PT"/>
        </w:rPr>
        <w:t xml:space="preserve">da </w:t>
      </w:r>
      <w:r w:rsidR="00EA3972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F10C64">
        <w:rPr>
          <w:lang w:val="pt-PT"/>
        </w:rPr>
        <w:t xml:space="preserve"> a seguinte propriedade</w:t>
      </w:r>
      <w:r w:rsidR="00EA3972">
        <w:rPr>
          <w:lang w:val="pt-PT"/>
        </w:rPr>
        <w:t>:</w:t>
      </w:r>
    </w:p>
    <w:p w14:paraId="0523D905" w14:textId="773C648C" w:rsidR="00F43097" w:rsidRPr="00F10C64" w:rsidRDefault="00EA3972" w:rsidP="00EA3972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[i] </w:t>
      </w:r>
      <w:r w:rsidR="00F10C64" w:rsidRPr="00F10C64">
        <w:rPr>
          <w:b/>
          <w:bCs/>
          <w:lang w:val="pt-PT"/>
        </w:rPr>
        <w:t>=</w:t>
      </w:r>
      <w:r w:rsidRPr="00F10C64">
        <w:rPr>
          <w:b/>
          <w:bCs/>
          <w:lang w:val="pt-PT"/>
        </w:rPr>
        <w:t xml:space="preserve"> </w:t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[i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–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1]</w:t>
      </w:r>
      <w:r w:rsidR="00F10C64" w:rsidRPr="00F10C64">
        <w:rPr>
          <w:b/>
          <w:bCs/>
          <w:lang w:val="pt-PT"/>
        </w:rPr>
        <w:t xml:space="preserve"> + </w:t>
      </w:r>
      <w:proofErr w:type="spellStart"/>
      <w:r w:rsidR="00F10C64" w:rsidRPr="00F10C64">
        <w:rPr>
          <w:b/>
          <w:bCs/>
          <w:lang w:val="pt-PT"/>
        </w:rPr>
        <w:t>array</w:t>
      </w:r>
      <w:proofErr w:type="spellEnd"/>
      <w:r w:rsidR="00F10C64" w:rsidRPr="00F10C64">
        <w:rPr>
          <w:b/>
          <w:bCs/>
          <w:lang w:val="pt-PT"/>
        </w:rPr>
        <w:t xml:space="preserve"> [i + 1]</w:t>
      </w:r>
      <w:r w:rsidRPr="00F10C64">
        <w:rPr>
          <w:b/>
          <w:bCs/>
          <w:lang w:val="pt-PT"/>
        </w:rPr>
        <w:t>, para 0</w:t>
      </w:r>
      <w:r w:rsidR="00F10C64" w:rsidRPr="00F10C64">
        <w:rPr>
          <w:b/>
          <w:bCs/>
          <w:lang w:val="pt-PT"/>
        </w:rPr>
        <w:t xml:space="preserve"> &lt; i &lt; (n – 1) </w:t>
      </w:r>
    </w:p>
    <w:p w14:paraId="4FCF3DA8" w14:textId="5124735A" w:rsidR="00EA3972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</w:t>
      </w:r>
      <w:r w:rsidR="00E81AD4">
        <w:rPr>
          <w:lang w:val="pt-PT"/>
        </w:rPr>
        <w:t>e</w:t>
      </w:r>
      <w:r>
        <w:rPr>
          <w:lang w:val="pt-PT"/>
        </w:rPr>
        <w:t xml:space="preserve"> quantos elementos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 xml:space="preserve">(sendo n &gt; </w:t>
      </w:r>
      <w:r w:rsidR="00F10C64">
        <w:rPr>
          <w:lang w:val="pt-PT"/>
        </w:rPr>
        <w:t>2</w:t>
      </w:r>
      <w:r>
        <w:rPr>
          <w:lang w:val="pt-PT"/>
        </w:rPr>
        <w:t>) respeitam esta propriedade</w:t>
      </w:r>
      <w:r w:rsidRPr="003F38EA">
        <w:rPr>
          <w:lang w:val="pt-PT"/>
        </w:rPr>
        <w:t>.</w:t>
      </w:r>
    </w:p>
    <w:p w14:paraId="5C7D2DB2" w14:textId="4A70243B" w:rsidR="00EA3972" w:rsidRPr="00EA3972" w:rsidRDefault="005F7840" w:rsidP="00E5079B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="00EA3972"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="00EA3972" w:rsidRPr="00EA3972">
        <w:rPr>
          <w:b/>
          <w:bCs/>
          <w:u w:val="single"/>
          <w:lang w:val="pt-PT"/>
        </w:rPr>
        <w:t xml:space="preserve"> no verso da folha</w:t>
      </w:r>
      <w:r w:rsidR="00F43097">
        <w:rPr>
          <w:b/>
          <w:bCs/>
          <w:u w:val="single"/>
          <w:lang w:val="pt-PT"/>
        </w:rPr>
        <w:t>.</w:t>
      </w:r>
    </w:p>
    <w:p w14:paraId="494EF36F" w14:textId="77777777" w:rsidR="00EA3972" w:rsidRPr="00FD2CB5" w:rsidRDefault="00EA3972" w:rsidP="00EA3972">
      <w:pPr>
        <w:rPr>
          <w:sz w:val="20"/>
          <w:lang w:val="pt-PT"/>
        </w:rPr>
      </w:pPr>
    </w:p>
    <w:p w14:paraId="4AB66304" w14:textId="6DC3A88B" w:rsidR="00F10C64" w:rsidRDefault="00F10C64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Pretende-se d</w:t>
      </w:r>
      <w:r w:rsidR="00EA3972">
        <w:rPr>
          <w:lang w:val="pt-PT"/>
        </w:rPr>
        <w:t>etermin</w:t>
      </w:r>
      <w:r>
        <w:rPr>
          <w:lang w:val="pt-PT"/>
        </w:rPr>
        <w:t>ar</w:t>
      </w:r>
      <w:r w:rsidR="00EA3972">
        <w:rPr>
          <w:lang w:val="pt-PT"/>
        </w:rPr>
        <w:t xml:space="preserve"> experimentalmente </w:t>
      </w:r>
      <w:r w:rsidR="00EA3972" w:rsidRPr="0010210B">
        <w:rPr>
          <w:lang w:val="pt-PT"/>
        </w:rPr>
        <w:t xml:space="preserve">a </w:t>
      </w:r>
      <w:r w:rsidR="00EA3972" w:rsidRPr="007358D9">
        <w:rPr>
          <w:b/>
          <w:lang w:val="pt-PT"/>
        </w:rPr>
        <w:t xml:space="preserve">ordem de </w:t>
      </w:r>
      <w:r w:rsidR="00EA3972" w:rsidRPr="00EC3F39">
        <w:rPr>
          <w:b/>
          <w:lang w:val="pt-PT"/>
        </w:rPr>
        <w:t xml:space="preserve">complexidade do número de </w:t>
      </w:r>
      <w:r w:rsidR="00EA3972">
        <w:rPr>
          <w:b/>
          <w:lang w:val="pt-PT"/>
        </w:rPr>
        <w:t>compara</w:t>
      </w:r>
      <w:r w:rsidR="00EA3972" w:rsidRPr="00EC3F39">
        <w:rPr>
          <w:b/>
          <w:lang w:val="pt-PT"/>
        </w:rPr>
        <w:t>ções</w:t>
      </w:r>
      <w:r w:rsidR="00EA3972" w:rsidRPr="00955AC0">
        <w:rPr>
          <w:lang w:val="pt-PT"/>
        </w:rPr>
        <w:t xml:space="preserve"> efetuadas</w:t>
      </w:r>
      <w:r w:rsidR="00F43097">
        <w:rPr>
          <w:lang w:val="pt-PT"/>
        </w:rPr>
        <w:t xml:space="preserve"> pelo algoritmo e</w:t>
      </w:r>
      <w:r w:rsidR="00EA3972" w:rsidRPr="00955AC0">
        <w:rPr>
          <w:lang w:val="pt-PT"/>
        </w:rPr>
        <w:t xml:space="preserve"> envolvendo elementos da sequência</w:t>
      </w:r>
      <w:r w:rsidR="00EA3972" w:rsidRPr="0010210B">
        <w:rPr>
          <w:lang w:val="pt-PT"/>
        </w:rPr>
        <w:t xml:space="preserve">. </w:t>
      </w:r>
    </w:p>
    <w:p w14:paraId="1AB0D86C" w14:textId="77777777" w:rsidR="00F10C64" w:rsidRDefault="00F10C64" w:rsidP="00F10C64">
      <w:pPr>
        <w:tabs>
          <w:tab w:val="left" w:pos="284"/>
        </w:tabs>
        <w:ind w:left="284"/>
        <w:rPr>
          <w:lang w:val="pt-PT"/>
        </w:rPr>
      </w:pPr>
    </w:p>
    <w:p w14:paraId="3A50E427" w14:textId="3659FEBD" w:rsidR="00E5079B" w:rsidRPr="005F7840" w:rsidRDefault="00EA3972" w:rsidP="005F7840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</w:t>
      </w:r>
      <w:r w:rsidR="00F10C64">
        <w:rPr>
          <w:lang w:val="pt-PT"/>
        </w:rPr>
        <w:t xml:space="preserve">sequências </w:t>
      </w:r>
      <w:r>
        <w:rPr>
          <w:lang w:val="pt-PT"/>
        </w:rPr>
        <w:t xml:space="preserve">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F43097">
        <w:rPr>
          <w:lang w:val="pt-PT"/>
        </w:rPr>
        <w:t xml:space="preserve">elementos </w:t>
      </w:r>
      <w:r>
        <w:rPr>
          <w:lang w:val="pt-PT"/>
        </w:rPr>
        <w:t>inteiros</w:t>
      </w:r>
      <w:r w:rsidR="00F43097">
        <w:rPr>
          <w:lang w:val="pt-PT"/>
        </w:rPr>
        <w:t>,</w:t>
      </w:r>
      <w:r>
        <w:rPr>
          <w:lang w:val="pt-PT"/>
        </w:rPr>
        <w:t xml:space="preserve"> que cobrem </w:t>
      </w:r>
      <w:r w:rsidR="00F10C64">
        <w:rPr>
          <w:lang w:val="pt-PT"/>
        </w:rPr>
        <w:t>algumas</w:t>
      </w:r>
      <w:r w:rsidR="00F43097">
        <w:rPr>
          <w:lang w:val="pt-PT"/>
        </w:rPr>
        <w:t xml:space="preserve"> </w:t>
      </w:r>
      <w:r>
        <w:rPr>
          <w:lang w:val="pt-PT"/>
        </w:rPr>
        <w:t xml:space="preserve">situações possíveis de execução do algoritmo. </w:t>
      </w:r>
    </w:p>
    <w:p w14:paraId="74DDC722" w14:textId="52F05B98" w:rsidR="00EA3972" w:rsidRDefault="00E051EC" w:rsidP="00E5079B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>Determine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para cada uma delas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o número de elementos que obedecem à condição e o número de </w:t>
      </w:r>
      <w:r w:rsidR="00EA3972" w:rsidRPr="009731A6">
        <w:rPr>
          <w:lang w:val="pt-PT"/>
        </w:rPr>
        <w:t>comparações</w:t>
      </w:r>
      <w:r w:rsidR="00EA3972">
        <w:rPr>
          <w:lang w:val="pt-PT"/>
        </w:rPr>
        <w:t xml:space="preserve"> e</w:t>
      </w:r>
      <w:r w:rsidR="00F43097">
        <w:rPr>
          <w:lang w:val="pt-PT"/>
        </w:rPr>
        <w:t>fetuadas</w:t>
      </w:r>
      <w:r w:rsidR="00E5079B">
        <w:rPr>
          <w:lang w:val="pt-PT"/>
        </w:rPr>
        <w:t>, envolvendo elementos da sequência</w:t>
      </w:r>
      <w:r w:rsidR="00EA3972">
        <w:rPr>
          <w:lang w:val="pt-PT"/>
        </w:rPr>
        <w:t>.</w:t>
      </w:r>
    </w:p>
    <w:p w14:paraId="18961DF8" w14:textId="77777777" w:rsidR="00D32AC4" w:rsidRDefault="00D32AC4" w:rsidP="00D32AC4">
      <w:pPr>
        <w:pStyle w:val="PargrafodaLista"/>
        <w:rPr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363"/>
        <w:gridCol w:w="364"/>
        <w:gridCol w:w="363"/>
        <w:gridCol w:w="363"/>
        <w:gridCol w:w="363"/>
        <w:gridCol w:w="363"/>
        <w:gridCol w:w="363"/>
        <w:gridCol w:w="363"/>
        <w:gridCol w:w="441"/>
        <w:gridCol w:w="232"/>
        <w:gridCol w:w="1207"/>
        <w:gridCol w:w="519"/>
        <w:gridCol w:w="236"/>
        <w:gridCol w:w="1890"/>
        <w:gridCol w:w="567"/>
      </w:tblGrid>
      <w:tr w:rsidR="00D32AC4" w14:paraId="29114304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3BB73" w14:textId="7C8906C0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B8974" w14:textId="2FD4DC5A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EA880" w14:textId="1416320E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FF47" w14:textId="328AEFE5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E3E6E" w14:textId="1721EF7F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509" w14:textId="0BEDA3AC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70DF9" w14:textId="36ACAA5E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FC9AB" w14:textId="1910AA6C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89883" w14:textId="2F66B5A5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A8F0" w14:textId="20F9B910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91A0A" w14:textId="77777777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0E6BC" w14:textId="77FBF313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0BB8C" w14:textId="19FA667D" w:rsidR="00D32AC4" w:rsidRPr="00E5079B" w:rsidRDefault="00BA62BD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38BF42E" w14:textId="77777777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7D05C" w14:textId="44CA6BBD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 w:rsid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145D8" w14:textId="31397E12" w:rsidR="00D32AC4" w:rsidRPr="00E5079B" w:rsidRDefault="009358FF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</w:tr>
      <w:tr w:rsidR="00E5079B" w14:paraId="1D10AA32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4B83D" w14:textId="59AC1CF0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37F6A" w14:textId="6BD636F3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2CC7F" w14:textId="14070629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6628B" w14:textId="6C840C5D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B7CA0" w14:textId="20DB31D7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CB015" w14:textId="1413C7D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C111D" w14:textId="55E7636B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94633" w14:textId="28DDDC8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6E300" w14:textId="626327D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53FC" w14:textId="0D821905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35EFAB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D459" w14:textId="005E2F9B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02017" w14:textId="449D8A89" w:rsidR="00E5079B" w:rsidRPr="00E5079B" w:rsidRDefault="009358FF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60D1DF7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BF050" w14:textId="60E79D1B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F24B9" w14:textId="57CA4F62" w:rsidR="00E5079B" w:rsidRPr="00E5079B" w:rsidRDefault="009358FF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162ACAC8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E039A" w14:textId="530690C2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33E8D" w14:textId="3DEC484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815A1" w14:textId="2C9EAC68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4B13D" w14:textId="5E48E3FA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2B53B" w14:textId="2D5ED1A0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CF0B4" w14:textId="299CBED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B075A" w14:textId="7D531905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5D8FE" w14:textId="77F3D4D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652E" w14:textId="603A32D2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9EE8" w14:textId="632BF60D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E6DD43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CF43D" w14:textId="3854FF23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2865A" w14:textId="0D43E01C" w:rsidR="00E5079B" w:rsidRPr="00E5079B" w:rsidRDefault="009358FF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5B9F597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8FB65" w14:textId="0DE54B70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11D38" w14:textId="49963F12" w:rsidR="00E5079B" w:rsidRPr="00E5079B" w:rsidRDefault="009358FF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36276E6A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3A9CB" w14:textId="3176CA56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5B346" w14:textId="07C8F74C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B7F3C" w14:textId="4A4E2871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D15E9" w14:textId="4179A4D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E61D1" w14:textId="167C09F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B3E0F" w14:textId="2F95EB78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88296" w14:textId="257725A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6BD16" w14:textId="66ED1179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D3ED" w14:textId="2FC42E91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F0A42" w14:textId="143B41D3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51953AE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BFB8C" w14:textId="2FCCB38A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E12AE" w14:textId="579728E6" w:rsidR="00E5079B" w:rsidRPr="00E5079B" w:rsidRDefault="00BA62BD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17FA1D6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055B2" w14:textId="64881674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48E64" w14:textId="73684962" w:rsidR="00E5079B" w:rsidRPr="00E5079B" w:rsidRDefault="009358FF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0007AD3F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83E4B" w14:textId="2493FAB8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AB07E" w14:textId="5C061C24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1A52B" w14:textId="71726CD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A42D5" w14:textId="4DC747AE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2A18C" w14:textId="7115BF8A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C4C3B" w14:textId="6A620F76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53B24" w14:textId="4EF8054C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AA765" w14:textId="1BF00FE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4CD4B" w14:textId="639DC0F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49CFA" w14:textId="3601A817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6D76C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31157" w14:textId="23B74A3D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2D45" w14:textId="185C49B4" w:rsidR="00E5079B" w:rsidRPr="00E5079B" w:rsidRDefault="009358FF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81EAD6D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FDDA8" w14:textId="1973D395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72C34" w14:textId="1D8B2798" w:rsidR="00E5079B" w:rsidRPr="00E5079B" w:rsidRDefault="009358FF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</w:tbl>
    <w:p w14:paraId="39D0C158" w14:textId="77777777" w:rsidR="00D32AC4" w:rsidRDefault="00D32AC4" w:rsidP="00D32AC4">
      <w:pPr>
        <w:tabs>
          <w:tab w:val="left" w:pos="284"/>
        </w:tabs>
        <w:ind w:left="284"/>
        <w:rPr>
          <w:lang w:val="pt-PT"/>
        </w:rPr>
      </w:pPr>
    </w:p>
    <w:p w14:paraId="7ABC6A4D" w14:textId="2324E3A9" w:rsidR="00EA3972" w:rsidRPr="00E81AD4" w:rsidRDefault="00EA3972" w:rsidP="00EA3972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9470F06" w14:textId="77777777" w:rsidR="00EA3972" w:rsidRPr="00A55EF1" w:rsidRDefault="00EA3972" w:rsidP="00EA3972">
      <w:pPr>
        <w:rPr>
          <w:sz w:val="20"/>
          <w:lang w:val="pt-PT"/>
        </w:rPr>
      </w:pPr>
    </w:p>
    <w:p w14:paraId="2618272F" w14:textId="54FE367A" w:rsidR="00EA3972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</w:t>
      </w:r>
      <w:r w:rsidR="00F43097">
        <w:rPr>
          <w:lang w:val="pt-PT"/>
        </w:rPr>
        <w:t>,</w:t>
      </w:r>
      <w:r>
        <w:rPr>
          <w:lang w:val="pt-PT"/>
        </w:rPr>
        <w:t xml:space="preserve"> podemos distinguir alguma variação na execução do algoritmo? Ou seja, existe a situação de melhor caso e de pior caso, ou estamos perante um algoritmo com caso sistemático?</w:t>
      </w:r>
    </w:p>
    <w:tbl>
      <w:tblPr>
        <w:tblW w:w="9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5F7840" w:rsidRPr="005F4A2A" w14:paraId="44C2A481" w14:textId="77777777" w:rsidTr="00BA62BD">
        <w:trPr>
          <w:trHeight w:val="80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DA2E" w14:textId="27081D57" w:rsidR="005F7840" w:rsidRPr="00774E98" w:rsidRDefault="00BA62BD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Neste caso estamos perante um algoritmo com caso sistemático, pois o número de </w:t>
            </w:r>
            <w:r w:rsidR="00A03163">
              <w:rPr>
                <w:sz w:val="22"/>
                <w:szCs w:val="22"/>
                <w:lang w:val="pt-PT"/>
              </w:rPr>
              <w:t>comparações é</w:t>
            </w:r>
            <w:r>
              <w:rPr>
                <w:sz w:val="22"/>
                <w:szCs w:val="22"/>
                <w:lang w:val="pt-PT"/>
              </w:rPr>
              <w:t xml:space="preserve"> igual para tod</w:t>
            </w:r>
            <w:r w:rsidR="00A03163">
              <w:rPr>
                <w:sz w:val="22"/>
                <w:szCs w:val="22"/>
                <w:lang w:val="pt-PT"/>
              </w:rPr>
              <w:t>o</w:t>
            </w:r>
            <w:r>
              <w:rPr>
                <w:sz w:val="22"/>
                <w:szCs w:val="22"/>
                <w:lang w:val="pt-PT"/>
              </w:rPr>
              <w:t>s os casos.</w:t>
            </w:r>
          </w:p>
          <w:p w14:paraId="12BF0229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7A3ECED" w14:textId="77777777" w:rsidR="00EA3972" w:rsidRPr="00FD2CB5" w:rsidRDefault="00EA3972" w:rsidP="00EA3972">
      <w:pPr>
        <w:rPr>
          <w:sz w:val="20"/>
          <w:lang w:val="pt-PT"/>
        </w:rPr>
      </w:pPr>
    </w:p>
    <w:p w14:paraId="36C4F213" w14:textId="1E292444" w:rsidR="00EA3972" w:rsidRDefault="00692B16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Com base nos resultados experimentais, q</w:t>
      </w:r>
      <w:r w:rsidR="00EA3972">
        <w:rPr>
          <w:lang w:val="pt-PT"/>
        </w:rPr>
        <w:t>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F10C64" w14:paraId="66C52099" w14:textId="77777777" w:rsidTr="001004B4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B8E2" w14:textId="1D873C24" w:rsidR="005F7840" w:rsidRPr="00774E98" w:rsidRDefault="009358FF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Algoritmo com ordem de complexidade </w:t>
            </w:r>
            <w:r w:rsidR="00AF45C4">
              <w:rPr>
                <w:sz w:val="22"/>
                <w:szCs w:val="22"/>
                <w:lang w:val="pt-PT"/>
              </w:rPr>
              <w:t>N</w:t>
            </w:r>
            <w:r>
              <w:rPr>
                <w:sz w:val="22"/>
                <w:szCs w:val="22"/>
                <w:lang w:val="pt-PT"/>
              </w:rPr>
              <w:t>-2.</w:t>
            </w:r>
          </w:p>
          <w:p w14:paraId="471AB601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3C87A2A9" w14:textId="77777777" w:rsidR="00EA3972" w:rsidRPr="00FD2CB5" w:rsidRDefault="00EA3972" w:rsidP="00EA3972">
      <w:pPr>
        <w:rPr>
          <w:sz w:val="20"/>
          <w:lang w:val="pt-PT"/>
        </w:rPr>
      </w:pPr>
    </w:p>
    <w:p w14:paraId="637EE434" w14:textId="77777777" w:rsidR="005F7840" w:rsidRPr="005F7840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3A780C7B" w14:textId="33807E6D" w:rsidR="00EA3972" w:rsidRDefault="00EA3972" w:rsidP="005F7840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 w:rsidR="00F43097">
        <w:rPr>
          <w:b/>
          <w:bCs/>
          <w:u w:val="single"/>
          <w:lang w:val="pt-PT"/>
        </w:rPr>
        <w:t>.</w:t>
      </w:r>
    </w:p>
    <w:p w14:paraId="2A83916B" w14:textId="77777777" w:rsidR="00EA3972" w:rsidRPr="00FD2CB5" w:rsidRDefault="00EA3972" w:rsidP="00EA3972">
      <w:pPr>
        <w:rPr>
          <w:sz w:val="20"/>
          <w:lang w:val="pt-PT"/>
        </w:rPr>
      </w:pPr>
    </w:p>
    <w:p w14:paraId="146E7B55" w14:textId="71B301BC" w:rsidR="00EA3972" w:rsidRPr="0010210B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F4A2A" w14:paraId="6E8C112F" w14:textId="77777777" w:rsidTr="005F7840">
        <w:trPr>
          <w:trHeight w:val="91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AEC9" w14:textId="577B2B89" w:rsidR="009E1B20" w:rsidRPr="00774E98" w:rsidRDefault="009E1B20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61312" behindDoc="0" locked="0" layoutInCell="1" allowOverlap="1" wp14:anchorId="291BA0F6" wp14:editId="304E506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1905</wp:posOffset>
                  </wp:positionV>
                  <wp:extent cx="676275" cy="504825"/>
                  <wp:effectExtent l="0" t="0" r="9525" b="9525"/>
                  <wp:wrapSquare wrapText="bothSides"/>
                  <wp:docPr id="1" name="Imagem 1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m text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2"/>
                <w:lang w:val="pt-PT"/>
              </w:rPr>
              <w:t>Com esta expressão obtemos o número de operações para n=10. Experimentalmente obtemos os mesmos valores como mostra na tabela acima.</w:t>
            </w:r>
          </w:p>
        </w:tc>
      </w:tr>
    </w:tbl>
    <w:p w14:paraId="404D0F33" w14:textId="0E728DB6" w:rsidR="0076085C" w:rsidRDefault="0076085C" w:rsidP="005F7840">
      <w:pPr>
        <w:pStyle w:val="TtulodoCaptulo"/>
        <w:rPr>
          <w:u w:val="single"/>
        </w:rPr>
      </w:pPr>
      <w:r>
        <w:lastRenderedPageBreak/>
        <w:t>Função</w:t>
      </w:r>
    </w:p>
    <w:p w14:paraId="09E36AF0" w14:textId="553DD624" w:rsidR="0076085C" w:rsidRDefault="0076085C" w:rsidP="005F7840">
      <w:pPr>
        <w:pStyle w:val="TtulodoCaptulo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BDE74" wp14:editId="2E322839">
                <wp:simplePos x="0" y="0"/>
                <wp:positionH relativeFrom="margin">
                  <wp:align>right</wp:align>
                </wp:positionH>
                <wp:positionV relativeFrom="paragraph">
                  <wp:posOffset>6740</wp:posOffset>
                </wp:positionV>
                <wp:extent cx="6002216" cy="2479431"/>
                <wp:effectExtent l="0" t="0" r="17780" b="165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216" cy="2479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7F3F8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913F5">
                              <w:rPr>
                                <w:rFonts w:ascii="Consolas" w:hAnsi="Consolas"/>
                                <w:color w:val="C2C299"/>
                                <w:sz w:val="21"/>
                                <w:szCs w:val="21"/>
                                <w:lang w:val="pt-PT" w:eastAsia="pt-PT"/>
                              </w:rPr>
                              <w:t>func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,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size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</w:p>
                          <w:p w14:paraId="2D872F10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913F5">
                              <w:rPr>
                                <w:rFonts w:ascii="Consolas" w:hAnsi="Consolas"/>
                                <w:color w:val="C2C299"/>
                                <w:sz w:val="21"/>
                                <w:szCs w:val="21"/>
                                <w:lang w:val="pt-PT" w:eastAsia="pt-PT"/>
                              </w:rPr>
                              <w:t>assert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13F5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size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&gt;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3625349B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certo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0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4C5FF633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NUM_COMPS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0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1874DED7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gramStart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for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&lt;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size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-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++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</w:p>
                          <w:p w14:paraId="5695AF8D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val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[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-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]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[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];</w:t>
                            </w:r>
                          </w:p>
                          <w:p w14:paraId="477C9F12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if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[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]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==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val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  <w:proofErr w:type="gramEnd"/>
                          </w:p>
                          <w:p w14:paraId="12EF5021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certo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+=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01E1CC9F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}</w:t>
                            </w:r>
                          </w:p>
                          <w:p w14:paraId="4E739FF1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NUM_COMPS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+=</w:t>
                            </w:r>
                            <w:r w:rsidRPr="004913F5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44CBB286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}</w:t>
                            </w:r>
                          </w:p>
                          <w:p w14:paraId="558CA495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spellStart"/>
                            <w:r w:rsidRPr="004913F5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return</w:t>
                            </w:r>
                            <w:proofErr w:type="spellEnd"/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913F5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certo</w:t>
                            </w: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0F92C32C" w14:textId="77777777" w:rsidR="0076085C" w:rsidRPr="004913F5" w:rsidRDefault="0076085C" w:rsidP="0076085C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913F5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}</w:t>
                            </w:r>
                          </w:p>
                          <w:p w14:paraId="63F41E0E" w14:textId="77777777" w:rsidR="0076085C" w:rsidRDefault="00760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E7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421.4pt;margin-top:.55pt;width:472.6pt;height:19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" fillcolor="white [3201]" strokeweight=".5pt">
                <v:textbox>
                  <w:txbxContent>
                    <w:p w14:paraId="10E7F3F8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C2C299"/>
                          <w:sz w:val="21"/>
                          <w:szCs w:val="21"/>
                          <w:lang w:val="pt-PT" w:eastAsia="pt-PT"/>
                        </w:rPr>
                        <w:t>func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*</w:t>
                      </w:r>
                      <w:r w:rsidRPr="004913F5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,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size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2D872F10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913F5">
                        <w:rPr>
                          <w:rFonts w:ascii="Consolas" w:hAnsi="Consolas"/>
                          <w:color w:val="C2C299"/>
                          <w:sz w:val="21"/>
                          <w:szCs w:val="21"/>
                          <w:lang w:val="pt-PT" w:eastAsia="pt-PT"/>
                        </w:rPr>
                        <w:t>assert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913F5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size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&gt;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3625349B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certo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0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4C5FF633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NUM_COMPS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0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1874DED7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for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&lt;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size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-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++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5695AF8D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val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[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-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]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[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];</w:t>
                      </w:r>
                    </w:p>
                    <w:p w14:paraId="477C9F12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if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913F5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[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]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==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val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12EF5021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certo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+=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01E1CC9F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}</w:t>
                      </w:r>
                    </w:p>
                    <w:p w14:paraId="4E739FF1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NUM_COMPS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+=</w:t>
                      </w:r>
                      <w:r w:rsidRPr="004913F5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44CBB286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}</w:t>
                      </w:r>
                    </w:p>
                    <w:p w14:paraId="558CA495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913F5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return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913F5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certo</w:t>
                      </w: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0F92C32C" w14:textId="77777777" w:rsidR="0076085C" w:rsidRPr="004913F5" w:rsidRDefault="0076085C" w:rsidP="0076085C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913F5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}</w:t>
                      </w:r>
                    </w:p>
                    <w:p w14:paraId="63F41E0E" w14:textId="77777777" w:rsidR="0076085C" w:rsidRDefault="0076085C"/>
                  </w:txbxContent>
                </v:textbox>
                <w10:wrap anchorx="margin"/>
              </v:shape>
            </w:pict>
          </mc:Fallback>
        </mc:AlternateContent>
      </w:r>
    </w:p>
    <w:p w14:paraId="5C897618" w14:textId="7663D190" w:rsidR="00D74D88" w:rsidRDefault="00D74D88" w:rsidP="005F7840">
      <w:pPr>
        <w:pStyle w:val="TtulodoCaptulo"/>
        <w:rPr>
          <w:u w:val="single"/>
        </w:rPr>
      </w:pPr>
    </w:p>
    <w:p w14:paraId="6E6B7620" w14:textId="643B8E1E" w:rsidR="0076085C" w:rsidRDefault="0076085C" w:rsidP="005F7840">
      <w:pPr>
        <w:pStyle w:val="TtulodoCaptulo"/>
        <w:rPr>
          <w:u w:val="single"/>
        </w:rPr>
      </w:pPr>
    </w:p>
    <w:p w14:paraId="5BC80178" w14:textId="22ED3A01" w:rsidR="0076085C" w:rsidRDefault="0076085C" w:rsidP="005F7840">
      <w:pPr>
        <w:pStyle w:val="TtulodoCaptulo"/>
        <w:rPr>
          <w:u w:val="single"/>
        </w:rPr>
      </w:pPr>
    </w:p>
    <w:p w14:paraId="01D6F0F0" w14:textId="2DE5DFFC" w:rsidR="0076085C" w:rsidRDefault="0076085C" w:rsidP="005F7840">
      <w:pPr>
        <w:pStyle w:val="TtulodoCaptulo"/>
        <w:rPr>
          <w:u w:val="single"/>
        </w:rPr>
      </w:pPr>
    </w:p>
    <w:p w14:paraId="66CE943F" w14:textId="1E1A3398" w:rsidR="0076085C" w:rsidRDefault="0076085C" w:rsidP="005F7840">
      <w:pPr>
        <w:pStyle w:val="TtulodoCaptulo"/>
        <w:rPr>
          <w:u w:val="single"/>
        </w:rPr>
      </w:pPr>
    </w:p>
    <w:p w14:paraId="6E3A079D" w14:textId="4342F11F" w:rsidR="0076085C" w:rsidRDefault="0076085C" w:rsidP="005F7840">
      <w:pPr>
        <w:pStyle w:val="TtulodoCaptulo"/>
        <w:rPr>
          <w:u w:val="single"/>
        </w:rPr>
      </w:pPr>
    </w:p>
    <w:p w14:paraId="7A28F911" w14:textId="77777777" w:rsidR="0076085C" w:rsidRPr="004913F5" w:rsidRDefault="0076085C" w:rsidP="005F7840">
      <w:pPr>
        <w:pStyle w:val="TtulodoCaptulo"/>
        <w:rPr>
          <w:u w:val="single"/>
        </w:rPr>
      </w:pPr>
    </w:p>
    <w:p w14:paraId="5F955146" w14:textId="77777777" w:rsidR="007F0DF3" w:rsidRDefault="003B551F" w:rsidP="005F7840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F10C64" w14:paraId="16E4AF69" w14:textId="77777777" w:rsidTr="00AC0360">
        <w:trPr>
          <w:trHeight w:val="468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71FF" w14:textId="1CE007E8" w:rsidR="005F7840" w:rsidRDefault="009E1B2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Sendo este um algoritmo de caso sistemático temos:</w:t>
            </w:r>
          </w:p>
          <w:p w14:paraId="599C14BD" w14:textId="2DD885A4" w:rsidR="00AF45C4" w:rsidRDefault="00AF45C4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668BB43A" w14:textId="14C01881" w:rsidR="00AF45C4" w:rsidRDefault="00AF45C4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67456" behindDoc="0" locked="0" layoutInCell="1" allowOverlap="1" wp14:anchorId="2985A0D0" wp14:editId="1B9459A3">
                  <wp:simplePos x="0" y="0"/>
                  <wp:positionH relativeFrom="column">
                    <wp:posOffset>2016760</wp:posOffset>
                  </wp:positionH>
                  <wp:positionV relativeFrom="paragraph">
                    <wp:posOffset>106045</wp:posOffset>
                  </wp:positionV>
                  <wp:extent cx="990600" cy="504825"/>
                  <wp:effectExtent l="0" t="0" r="0" b="9525"/>
                  <wp:wrapSquare wrapText="bothSides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4B27DA" w14:textId="6D899DA6" w:rsidR="00AF45C4" w:rsidRDefault="009E1B2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PIOR CASO-W(N) = </w:t>
            </w:r>
          </w:p>
          <w:p w14:paraId="3B28DFBE" w14:textId="69CF227C" w:rsidR="00AF45C4" w:rsidRDefault="009E1B2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CASO MEDIO-A(N) = </w:t>
            </w:r>
          </w:p>
          <w:p w14:paraId="4DDE6723" w14:textId="6FDA707C" w:rsidR="009E1B20" w:rsidRDefault="009E1B2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MELHOR CASO-B(N) </w:t>
            </w:r>
            <w:r w:rsidR="00AF45C4">
              <w:rPr>
                <w:sz w:val="22"/>
                <w:szCs w:val="22"/>
                <w:lang w:val="pt-PT"/>
              </w:rPr>
              <w:t>=</w:t>
            </w:r>
          </w:p>
          <w:p w14:paraId="4C1B948E" w14:textId="2DC9AA06" w:rsidR="00AF45C4" w:rsidRDefault="00AF45C4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2BBA81B" w14:textId="5D4AAC47" w:rsidR="00AF45C4" w:rsidRPr="00774E98" w:rsidRDefault="00AF45C4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30751649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442EC1FD" w14:textId="4EF07742" w:rsidR="00F43097" w:rsidRDefault="00F43097" w:rsidP="00F43097">
      <w:pPr>
        <w:rPr>
          <w:b/>
          <w:bCs/>
          <w:lang w:val="pt-PT"/>
        </w:rPr>
      </w:pPr>
    </w:p>
    <w:p w14:paraId="7A1BF969" w14:textId="1E3C3A91" w:rsidR="009358FF" w:rsidRDefault="009358FF" w:rsidP="00F43097">
      <w:pPr>
        <w:rPr>
          <w:b/>
          <w:bCs/>
          <w:lang w:val="pt-PT"/>
        </w:rPr>
      </w:pPr>
    </w:p>
    <w:p w14:paraId="079F8540" w14:textId="0DC7A10D" w:rsidR="009358FF" w:rsidRDefault="009358FF" w:rsidP="00F43097">
      <w:pPr>
        <w:rPr>
          <w:b/>
          <w:bCs/>
          <w:lang w:val="pt-PT"/>
        </w:rPr>
      </w:pPr>
    </w:p>
    <w:p w14:paraId="3E7A170F" w14:textId="6CD38226" w:rsidR="009358FF" w:rsidRDefault="009358FF" w:rsidP="00F43097">
      <w:pPr>
        <w:rPr>
          <w:b/>
          <w:bCs/>
          <w:lang w:val="pt-PT"/>
        </w:rPr>
      </w:pPr>
    </w:p>
    <w:p w14:paraId="0934D4A2" w14:textId="4ACE02D3" w:rsidR="009358FF" w:rsidRDefault="009358FF" w:rsidP="00F43097">
      <w:pPr>
        <w:rPr>
          <w:b/>
          <w:bCs/>
          <w:lang w:val="pt-PT"/>
        </w:rPr>
      </w:pPr>
    </w:p>
    <w:p w14:paraId="5C4F266D" w14:textId="63821244" w:rsidR="009358FF" w:rsidRDefault="009358FF" w:rsidP="00F43097">
      <w:pPr>
        <w:rPr>
          <w:b/>
          <w:bCs/>
          <w:lang w:val="pt-PT"/>
        </w:rPr>
      </w:pPr>
    </w:p>
    <w:p w14:paraId="10039F69" w14:textId="7607376A" w:rsidR="009358FF" w:rsidRDefault="009358FF" w:rsidP="00F43097">
      <w:pPr>
        <w:rPr>
          <w:b/>
          <w:bCs/>
          <w:lang w:val="pt-PT"/>
        </w:rPr>
      </w:pPr>
    </w:p>
    <w:p w14:paraId="0DE5C729" w14:textId="431627DE" w:rsidR="009358FF" w:rsidRDefault="009358FF" w:rsidP="00F43097">
      <w:pPr>
        <w:rPr>
          <w:b/>
          <w:bCs/>
          <w:lang w:val="pt-PT"/>
        </w:rPr>
      </w:pPr>
    </w:p>
    <w:p w14:paraId="44043D6D" w14:textId="71B546E7" w:rsidR="009358FF" w:rsidRDefault="009358FF" w:rsidP="00F43097">
      <w:pPr>
        <w:rPr>
          <w:b/>
          <w:bCs/>
          <w:lang w:val="pt-PT"/>
        </w:rPr>
      </w:pPr>
    </w:p>
    <w:p w14:paraId="526DF09F" w14:textId="5EB4E265" w:rsidR="009358FF" w:rsidRDefault="009358FF" w:rsidP="00F43097">
      <w:pPr>
        <w:rPr>
          <w:b/>
          <w:bCs/>
          <w:lang w:val="pt-PT"/>
        </w:rPr>
      </w:pPr>
    </w:p>
    <w:p w14:paraId="5C5E2657" w14:textId="22F1B5CB" w:rsidR="009358FF" w:rsidRDefault="009358FF" w:rsidP="00F43097">
      <w:pPr>
        <w:rPr>
          <w:b/>
          <w:bCs/>
          <w:lang w:val="pt-PT"/>
        </w:rPr>
      </w:pPr>
    </w:p>
    <w:p w14:paraId="2DD7EC96" w14:textId="4F9C070A" w:rsidR="009358FF" w:rsidRDefault="009358FF" w:rsidP="00F43097">
      <w:pPr>
        <w:rPr>
          <w:b/>
          <w:bCs/>
          <w:lang w:val="pt-PT"/>
        </w:rPr>
      </w:pPr>
    </w:p>
    <w:p w14:paraId="2FC6EE97" w14:textId="7DBBD62B" w:rsidR="009358FF" w:rsidRDefault="009358FF" w:rsidP="00F43097">
      <w:pPr>
        <w:rPr>
          <w:b/>
          <w:bCs/>
          <w:lang w:val="pt-PT"/>
        </w:rPr>
      </w:pPr>
    </w:p>
    <w:p w14:paraId="2A141C1E" w14:textId="60878556" w:rsidR="009358FF" w:rsidRDefault="009358FF" w:rsidP="00F43097">
      <w:pPr>
        <w:rPr>
          <w:b/>
          <w:bCs/>
          <w:lang w:val="pt-PT"/>
        </w:rPr>
      </w:pPr>
    </w:p>
    <w:p w14:paraId="4A13174C" w14:textId="10B40723" w:rsidR="009358FF" w:rsidRDefault="009358FF" w:rsidP="00F43097">
      <w:pPr>
        <w:rPr>
          <w:b/>
          <w:bCs/>
          <w:lang w:val="pt-PT"/>
        </w:rPr>
      </w:pPr>
    </w:p>
    <w:p w14:paraId="65827FF6" w14:textId="5A73EDB0" w:rsidR="00B318EE" w:rsidRDefault="00B318EE" w:rsidP="00F43097">
      <w:pPr>
        <w:rPr>
          <w:b/>
          <w:bCs/>
          <w:lang w:val="pt-PT"/>
        </w:rPr>
      </w:pPr>
    </w:p>
    <w:p w14:paraId="2C72534D" w14:textId="77777777" w:rsidR="00B318EE" w:rsidRDefault="00B318EE" w:rsidP="00F43097">
      <w:pPr>
        <w:rPr>
          <w:b/>
          <w:bCs/>
          <w:lang w:val="pt-PT"/>
        </w:rPr>
      </w:pPr>
    </w:p>
    <w:p w14:paraId="29EED93A" w14:textId="1E2EB009" w:rsidR="005F7840" w:rsidRDefault="00FF66CA" w:rsidP="005F7840">
      <w:pPr>
        <w:rPr>
          <w:lang w:val="pt-PT"/>
        </w:rPr>
      </w:pPr>
      <w:r w:rsidRPr="00FF66CA">
        <w:rPr>
          <w:b/>
          <w:bCs/>
          <w:lang w:val="pt-PT"/>
        </w:rPr>
        <w:t xml:space="preserve">2 - </w:t>
      </w:r>
      <w:r w:rsidR="005F7840" w:rsidRPr="003F38EA">
        <w:rPr>
          <w:lang w:val="pt-PT"/>
        </w:rPr>
        <w:t>Seja uma dada sequência (</w:t>
      </w:r>
      <w:proofErr w:type="spellStart"/>
      <w:r w:rsidR="005F7840" w:rsidRPr="0063759A">
        <w:rPr>
          <w:i/>
          <w:lang w:val="pt-PT"/>
        </w:rPr>
        <w:t>array</w:t>
      </w:r>
      <w:proofErr w:type="spellEnd"/>
      <w:r w:rsidR="005F7840" w:rsidRPr="003F38EA">
        <w:rPr>
          <w:lang w:val="pt-PT"/>
        </w:rPr>
        <w:t xml:space="preserve">) </w:t>
      </w:r>
      <w:r w:rsidR="005F7840">
        <w:rPr>
          <w:lang w:val="pt-PT"/>
        </w:rPr>
        <w:t>de n elementos inteiros e não ordenada. P</w:t>
      </w:r>
      <w:r w:rsidR="005F7840" w:rsidRPr="003F38EA">
        <w:rPr>
          <w:lang w:val="pt-PT"/>
        </w:rPr>
        <w:t xml:space="preserve">retende-se determinar </w:t>
      </w:r>
      <w:r w:rsidR="005F7840">
        <w:rPr>
          <w:lang w:val="pt-PT"/>
        </w:rPr>
        <w:t xml:space="preserve">quantos </w:t>
      </w:r>
      <w:r w:rsidR="00692B16">
        <w:rPr>
          <w:lang w:val="pt-PT"/>
        </w:rPr>
        <w:t xml:space="preserve">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</w:t>
      </w:r>
      <w:r w:rsidR="005F7840">
        <w:rPr>
          <w:lang w:val="pt-PT"/>
        </w:rPr>
        <w:t xml:space="preserve"> da </w:t>
      </w:r>
      <w:r w:rsidR="005F7840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5F7840">
        <w:rPr>
          <w:lang w:val="pt-PT"/>
        </w:rPr>
        <w:t xml:space="preserve"> a seguinte propriedade:</w:t>
      </w:r>
    </w:p>
    <w:p w14:paraId="4B105F4F" w14:textId="7A334FDA" w:rsidR="005F7840" w:rsidRPr="00F10C64" w:rsidRDefault="005F7840" w:rsidP="005F7840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 xml:space="preserve">] = </w:t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[i] + </w:t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], para </w:t>
      </w:r>
      <w:r>
        <w:rPr>
          <w:b/>
          <w:bCs/>
          <w:lang w:val="pt-PT"/>
        </w:rPr>
        <w:t>i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 xml:space="preserve"> </w:t>
      </w:r>
    </w:p>
    <w:p w14:paraId="75DFB755" w14:textId="0A4D0268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determine quantos ternos </w:t>
      </w:r>
      <w:r w:rsidRPr="00692B16">
        <w:rPr>
          <w:b/>
          <w:bCs/>
          <w:lang w:val="pt-PT"/>
        </w:rPr>
        <w:t>(i, j, k)</w:t>
      </w:r>
      <w:r>
        <w:rPr>
          <w:lang w:val="pt-PT"/>
        </w:rPr>
        <w:t xml:space="preserve"> de índices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>(sendo n &gt; 2) respeitam esta propriedade</w:t>
      </w:r>
      <w:r w:rsidRPr="003F38EA">
        <w:rPr>
          <w:lang w:val="pt-PT"/>
        </w:rPr>
        <w:t>.</w:t>
      </w:r>
    </w:p>
    <w:p w14:paraId="22891E62" w14:textId="77777777" w:rsidR="00692B16" w:rsidRPr="00EA3972" w:rsidRDefault="00692B16" w:rsidP="00692B16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Pr="00EA3972">
        <w:rPr>
          <w:b/>
          <w:bCs/>
          <w:u w:val="single"/>
          <w:lang w:val="pt-PT"/>
        </w:rPr>
        <w:t xml:space="preserve"> no verso da folha</w:t>
      </w:r>
      <w:r>
        <w:rPr>
          <w:b/>
          <w:bCs/>
          <w:u w:val="single"/>
          <w:lang w:val="pt-PT"/>
        </w:rPr>
        <w:t>.</w:t>
      </w:r>
    </w:p>
    <w:p w14:paraId="015F5BAA" w14:textId="77777777" w:rsidR="00692B16" w:rsidRPr="00FD2CB5" w:rsidRDefault="00692B16" w:rsidP="00692B16">
      <w:pPr>
        <w:rPr>
          <w:sz w:val="20"/>
          <w:lang w:val="pt-PT"/>
        </w:rPr>
      </w:pPr>
    </w:p>
    <w:p w14:paraId="424C35DD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</w:t>
      </w:r>
      <w:r w:rsidRPr="0010210B">
        <w:rPr>
          <w:lang w:val="pt-PT"/>
        </w:rPr>
        <w:t xml:space="preserve">a </w:t>
      </w:r>
      <w:r w:rsidRPr="007358D9">
        <w:rPr>
          <w:b/>
          <w:lang w:val="pt-PT"/>
        </w:rPr>
        <w:t xml:space="preserve">ordem de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compara</w:t>
      </w:r>
      <w:r w:rsidRPr="00EC3F39">
        <w:rPr>
          <w:b/>
          <w:lang w:val="pt-PT"/>
        </w:rPr>
        <w:t>ções</w:t>
      </w:r>
      <w:r w:rsidRPr="00955AC0">
        <w:rPr>
          <w:lang w:val="pt-PT"/>
        </w:rPr>
        <w:t xml:space="preserve"> efetuadas</w:t>
      </w:r>
      <w:r>
        <w:rPr>
          <w:lang w:val="pt-PT"/>
        </w:rPr>
        <w:t xml:space="preserve"> pelo algoritmo e</w:t>
      </w:r>
      <w:r w:rsidRPr="00955AC0">
        <w:rPr>
          <w:lang w:val="pt-PT"/>
        </w:rPr>
        <w:t xml:space="preserve"> envolvendo elementos da sequência</w:t>
      </w:r>
      <w:r w:rsidRPr="0010210B">
        <w:rPr>
          <w:lang w:val="pt-PT"/>
        </w:rPr>
        <w:t xml:space="preserve">. </w:t>
      </w:r>
    </w:p>
    <w:p w14:paraId="00BB4677" w14:textId="77777777" w:rsidR="00692B16" w:rsidRDefault="00692B16" w:rsidP="00692B16">
      <w:pPr>
        <w:tabs>
          <w:tab w:val="left" w:pos="284"/>
        </w:tabs>
        <w:ind w:left="284"/>
        <w:rPr>
          <w:lang w:val="pt-PT"/>
        </w:rPr>
      </w:pPr>
    </w:p>
    <w:p w14:paraId="25824D38" w14:textId="415960A7" w:rsidR="00F43097" w:rsidRDefault="00F43097" w:rsidP="00F43097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sequências anteriormente indicadas 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E81AD4">
        <w:rPr>
          <w:lang w:val="pt-PT"/>
        </w:rPr>
        <w:t xml:space="preserve">elementos </w:t>
      </w:r>
      <w:r>
        <w:rPr>
          <w:lang w:val="pt-PT"/>
        </w:rPr>
        <w:t>inteiros e outras sequências diferentes à sua escolha</w:t>
      </w:r>
      <w:r w:rsidR="003F3E4B" w:rsidRPr="00CF2B36">
        <w:rPr>
          <w:b/>
          <w:bCs/>
          <w:lang w:val="pt-PT"/>
        </w:rPr>
        <w:t>; use sequências com 5</w:t>
      </w:r>
      <w:r w:rsidR="004275A8">
        <w:rPr>
          <w:b/>
          <w:bCs/>
          <w:lang w:val="pt-PT"/>
        </w:rPr>
        <w:t>,</w:t>
      </w:r>
      <w:r w:rsidR="003F3E4B" w:rsidRPr="00CF2B36">
        <w:rPr>
          <w:b/>
          <w:bCs/>
          <w:lang w:val="pt-PT"/>
        </w:rPr>
        <w:t xml:space="preserve"> 10, 20, 30 e 40 elementos</w:t>
      </w:r>
      <w:r w:rsidR="003F3E4B">
        <w:rPr>
          <w:lang w:val="pt-PT"/>
        </w:rPr>
        <w:t>.</w:t>
      </w:r>
      <w:r>
        <w:rPr>
          <w:lang w:val="pt-PT"/>
        </w:rPr>
        <w:t xml:space="preserve"> </w:t>
      </w:r>
      <w:r w:rsidR="00E81AD4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E81AD4">
        <w:rPr>
          <w:lang w:val="pt-PT"/>
        </w:rPr>
        <w:t>,</w:t>
      </w:r>
      <w:r>
        <w:rPr>
          <w:lang w:val="pt-PT"/>
        </w:rPr>
        <w:t xml:space="preserve"> </w:t>
      </w:r>
      <w:r w:rsidR="00692B16">
        <w:rPr>
          <w:lang w:val="pt-PT"/>
        </w:rPr>
        <w:t xml:space="preserve">quantos 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 respeitam propriedade </w:t>
      </w:r>
      <w:r>
        <w:rPr>
          <w:lang w:val="pt-PT"/>
        </w:rPr>
        <w:t>e o número de comparações e</w:t>
      </w:r>
      <w:r w:rsidR="00E051EC">
        <w:rPr>
          <w:lang w:val="pt-PT"/>
        </w:rPr>
        <w:t>fetuadas</w:t>
      </w:r>
      <w:r>
        <w:rPr>
          <w:lang w:val="pt-PT"/>
        </w:rPr>
        <w:t>.</w:t>
      </w:r>
    </w:p>
    <w:p w14:paraId="12D91BD6" w14:textId="77777777" w:rsidR="00F43097" w:rsidRPr="0005467D" w:rsidRDefault="00F43097" w:rsidP="00F43097">
      <w:pPr>
        <w:rPr>
          <w:sz w:val="20"/>
          <w:lang w:val="pt-PT"/>
        </w:rPr>
      </w:pPr>
    </w:p>
    <w:p w14:paraId="19B76F39" w14:textId="129151CF" w:rsidR="00692B16" w:rsidRPr="00E81AD4" w:rsidRDefault="00692B16" w:rsidP="00692B16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D32995A" w14:textId="77777777" w:rsidR="00692B16" w:rsidRPr="00A55EF1" w:rsidRDefault="00692B16" w:rsidP="00692B16">
      <w:pPr>
        <w:rPr>
          <w:sz w:val="20"/>
          <w:lang w:val="pt-PT"/>
        </w:rPr>
      </w:pPr>
    </w:p>
    <w:p w14:paraId="0931DBA7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F4A2A" w14:paraId="56E2724A" w14:textId="77777777" w:rsidTr="00AC0360">
        <w:trPr>
          <w:trHeight w:val="119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EF9E" w14:textId="2D006FB5" w:rsidR="00692B16" w:rsidRPr="00774E98" w:rsidRDefault="00B754E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Vai ter sempre o mesmo número de comparações independentemente da ordem dos valores. O número de operações só muda se aumentarmos/diminuirmos o tamanho do </w:t>
            </w:r>
            <w:proofErr w:type="spellStart"/>
            <w:r>
              <w:rPr>
                <w:sz w:val="22"/>
                <w:szCs w:val="22"/>
                <w:lang w:val="pt-PT"/>
              </w:rPr>
              <w:t>array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, logo estamos perante um algoritmo com caso sistemático. </w:t>
            </w:r>
          </w:p>
        </w:tc>
      </w:tr>
    </w:tbl>
    <w:p w14:paraId="48475E51" w14:textId="77777777" w:rsidR="00692B16" w:rsidRPr="00FD2CB5" w:rsidRDefault="00692B16" w:rsidP="00692B16">
      <w:pPr>
        <w:rPr>
          <w:sz w:val="20"/>
          <w:lang w:val="pt-PT"/>
        </w:rPr>
      </w:pPr>
    </w:p>
    <w:p w14:paraId="74FA36AB" w14:textId="706424DC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F10C64" w14:paraId="21E11051" w14:textId="77777777" w:rsidTr="009E1B20">
        <w:trPr>
          <w:trHeight w:val="212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52CB" w14:textId="22A99571" w:rsidR="00115C43" w:rsidRDefault="006D7CCE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Com base nos resultados podemos verificar que o ratio tende para 8 quando duplicamos o número de elementos do </w:t>
            </w:r>
            <w:proofErr w:type="spellStart"/>
            <w:r>
              <w:rPr>
                <w:sz w:val="22"/>
                <w:szCs w:val="22"/>
                <w:lang w:val="pt-PT"/>
              </w:rPr>
              <w:t>array</w:t>
            </w:r>
            <w:proofErr w:type="spellEnd"/>
            <w:r w:rsidR="00115C43">
              <w:rPr>
                <w:sz w:val="22"/>
                <w:szCs w:val="22"/>
                <w:lang w:val="pt-PT"/>
              </w:rPr>
              <w:t>.</w:t>
            </w:r>
          </w:p>
          <w:p w14:paraId="6E865942" w14:textId="3462EB63" w:rsidR="009E1B20" w:rsidRDefault="00115C43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É um algoritmo exponencial de ordem 3.</w:t>
            </w:r>
          </w:p>
          <w:p w14:paraId="0F3C9306" w14:textId="51ED14CC" w:rsidR="00115C43" w:rsidRPr="009E1B20" w:rsidRDefault="00115C43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65408" behindDoc="0" locked="0" layoutInCell="1" allowOverlap="1" wp14:anchorId="4867A299" wp14:editId="2EDBF746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323850</wp:posOffset>
                  </wp:positionV>
                  <wp:extent cx="428625" cy="207976"/>
                  <wp:effectExtent l="0" t="0" r="0" b="190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0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2"/>
                <w:lang w:val="pt-PT"/>
              </w:rPr>
              <w:t>Logo:</w:t>
            </w:r>
          </w:p>
        </w:tc>
      </w:tr>
    </w:tbl>
    <w:p w14:paraId="523BC3AC" w14:textId="77777777" w:rsidR="00692B16" w:rsidRPr="00FD2CB5" w:rsidRDefault="00692B16" w:rsidP="00692B16">
      <w:pPr>
        <w:rPr>
          <w:sz w:val="20"/>
          <w:lang w:val="pt-PT"/>
        </w:rPr>
      </w:pPr>
    </w:p>
    <w:p w14:paraId="59CE8BED" w14:textId="77777777" w:rsidR="00692B16" w:rsidRPr="005F7840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63DAF942" w14:textId="77777777" w:rsidR="00692B16" w:rsidRDefault="00692B16" w:rsidP="00692B16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>
        <w:rPr>
          <w:b/>
          <w:bCs/>
          <w:u w:val="single"/>
          <w:lang w:val="pt-PT"/>
        </w:rPr>
        <w:t>.</w:t>
      </w:r>
    </w:p>
    <w:p w14:paraId="629943F9" w14:textId="77777777" w:rsidR="00692B16" w:rsidRPr="00FD2CB5" w:rsidRDefault="00692B16" w:rsidP="00692B16">
      <w:pPr>
        <w:rPr>
          <w:sz w:val="20"/>
          <w:lang w:val="pt-PT"/>
        </w:rPr>
      </w:pPr>
    </w:p>
    <w:p w14:paraId="2CD18FFC" w14:textId="4286BE01" w:rsidR="00692B16" w:rsidRPr="0010210B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F4A2A" w14:paraId="0B5989E8" w14:textId="77777777" w:rsidTr="00AC0360">
        <w:trPr>
          <w:trHeight w:val="151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B2D0" w14:textId="0C71C990" w:rsidR="00AF45C4" w:rsidRDefault="009E1B20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Para n=10;</w:t>
            </w:r>
          </w:p>
          <w:p w14:paraId="61C5B922" w14:textId="044E4C1E" w:rsidR="00AF45C4" w:rsidRDefault="00AF45C4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62336" behindDoc="0" locked="0" layoutInCell="1" allowOverlap="1" wp14:anchorId="0E452B0D" wp14:editId="34BF030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139065</wp:posOffset>
                  </wp:positionV>
                  <wp:extent cx="1168400" cy="452755"/>
                  <wp:effectExtent l="0" t="0" r="0" b="4445"/>
                  <wp:wrapSquare wrapText="bothSides"/>
                  <wp:docPr id="5" name="Imagem 5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m texto, relógi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5DE8B4" w14:textId="77777777" w:rsidR="00AF45C4" w:rsidRDefault="00AF45C4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91EA9E0" w14:textId="4ACAD438" w:rsidR="00AF45C4" w:rsidRDefault="00AF45C4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623C4075" w14:textId="3C81B9B9" w:rsidR="00AF45C4" w:rsidRDefault="00AF45C4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465401E" w14:textId="5A68DCC8" w:rsidR="00AF45C4" w:rsidRPr="00774E98" w:rsidRDefault="00AF45C4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Este resultado é idêntico ao resultado</w:t>
            </w:r>
            <w:r w:rsidR="00B754E5">
              <w:rPr>
                <w:sz w:val="22"/>
                <w:szCs w:val="22"/>
                <w:lang w:val="pt-PT"/>
              </w:rPr>
              <w:t xml:space="preserve"> simulação.</w:t>
            </w:r>
          </w:p>
        </w:tc>
      </w:tr>
    </w:tbl>
    <w:p w14:paraId="4687A6D5" w14:textId="77777777" w:rsidR="006D7CCE" w:rsidRDefault="006D7CCE" w:rsidP="0080081B">
      <w:pPr>
        <w:pStyle w:val="TtulodoCaptulo"/>
      </w:pPr>
    </w:p>
    <w:p w14:paraId="28FB46B4" w14:textId="5784B485" w:rsidR="0080081B" w:rsidRDefault="00463CDF" w:rsidP="0080081B">
      <w:pPr>
        <w:pStyle w:val="TtulodoCap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E4A93" wp14:editId="5CE8CFF0">
                <wp:simplePos x="0" y="0"/>
                <wp:positionH relativeFrom="margin">
                  <wp:align>right</wp:align>
                </wp:positionH>
                <wp:positionV relativeFrom="paragraph">
                  <wp:posOffset>293956</wp:posOffset>
                </wp:positionV>
                <wp:extent cx="6101862" cy="3716216"/>
                <wp:effectExtent l="0" t="0" r="13335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862" cy="3716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EAEC6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proofErr w:type="spell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63CDF">
                              <w:rPr>
                                <w:rFonts w:ascii="Consolas" w:hAnsi="Consolas"/>
                                <w:color w:val="C2C299"/>
                                <w:sz w:val="21"/>
                                <w:szCs w:val="21"/>
                                <w:lang w:val="pt-PT" w:eastAsia="pt-PT"/>
                              </w:rPr>
                              <w:t>func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*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,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n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</w:p>
                          <w:p w14:paraId="4E63DC70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3CDF">
                              <w:rPr>
                                <w:rFonts w:ascii="Consolas" w:hAnsi="Consolas"/>
                                <w:color w:val="C2C299"/>
                                <w:sz w:val="21"/>
                                <w:szCs w:val="21"/>
                                <w:lang w:val="pt-PT" w:eastAsia="pt-PT"/>
                              </w:rPr>
                              <w:t>assert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gramEnd"/>
                            <w:r w:rsidRPr="00463CDF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n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&gt;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);</w:t>
                            </w:r>
                          </w:p>
                          <w:p w14:paraId="680C8DDA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NUM_COMPS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0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44AAC3E1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certos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0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662966DA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gram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for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k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2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k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&lt;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n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k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++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</w:p>
                          <w:p w14:paraId="5D5BAA69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20A56998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</w:t>
                            </w:r>
                            <w:proofErr w:type="gram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for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j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j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&lt;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k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j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++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</w:p>
                          <w:p w14:paraId="04D0B1D5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5542E20A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</w:t>
                            </w:r>
                            <w:proofErr w:type="gram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for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0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&lt;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j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++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</w:p>
                          <w:p w14:paraId="01E6732D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</w:p>
                          <w:p w14:paraId="00DD3B26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   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78A6A6"/>
                                <w:sz w:val="21"/>
                                <w:szCs w:val="21"/>
                                <w:lang w:val="pt-PT" w:eastAsia="pt-PT"/>
                              </w:rPr>
                              <w:t>int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val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[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i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]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[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j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];</w:t>
                            </w:r>
                          </w:p>
                          <w:p w14:paraId="4232E451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   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if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(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color w:val="63BF8D"/>
                                <w:sz w:val="21"/>
                                <w:szCs w:val="21"/>
                                <w:lang w:val="pt-PT" w:eastAsia="pt-PT"/>
                              </w:rPr>
                              <w:t>arr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[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k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]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==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val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){</w:t>
                            </w:r>
                            <w:proofErr w:type="gramEnd"/>
                          </w:p>
                          <w:p w14:paraId="356DDB27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       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certos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527D24D5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    }</w:t>
                            </w:r>
                          </w:p>
                          <w:p w14:paraId="25FAEC07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   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NUM_COMPS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AA9B5"/>
                                <w:sz w:val="21"/>
                                <w:szCs w:val="21"/>
                                <w:lang w:val="pt-PT" w:eastAsia="pt-PT"/>
                              </w:rPr>
                              <w:t>+=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E59337"/>
                                <w:sz w:val="21"/>
                                <w:szCs w:val="21"/>
                                <w:lang w:val="pt-PT" w:eastAsia="pt-PT"/>
                              </w:rPr>
                              <w:t>1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263D8A8F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    }</w:t>
                            </w:r>
                          </w:p>
                          <w:p w14:paraId="21F94467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    }</w:t>
                            </w:r>
                          </w:p>
                          <w:p w14:paraId="72C1DC96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}</w:t>
                            </w:r>
                          </w:p>
                          <w:p w14:paraId="1238570A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   </w:t>
                            </w:r>
                            <w:proofErr w:type="spellStart"/>
                            <w:r w:rsidRPr="00463CDF">
                              <w:rPr>
                                <w:rFonts w:ascii="Consolas" w:hAnsi="Consolas"/>
                                <w:b/>
                                <w:bCs/>
                                <w:color w:val="A9B5AD"/>
                                <w:sz w:val="21"/>
                                <w:szCs w:val="21"/>
                                <w:lang w:val="pt-PT" w:eastAsia="pt-PT"/>
                              </w:rPr>
                              <w:t>return</w:t>
                            </w:r>
                            <w:proofErr w:type="spellEnd"/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 </w:t>
                            </w:r>
                            <w:r w:rsidRPr="00463CDF">
                              <w:rPr>
                                <w:rFonts w:ascii="Consolas" w:hAnsi="Consolas"/>
                                <w:color w:val="5AAA7F"/>
                                <w:sz w:val="21"/>
                                <w:szCs w:val="21"/>
                                <w:lang w:val="pt-PT" w:eastAsia="pt-PT"/>
                              </w:rPr>
                              <w:t>certos</w:t>
                            </w: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;</w:t>
                            </w:r>
                          </w:p>
                          <w:p w14:paraId="166FC785" w14:textId="77777777" w:rsidR="00463CDF" w:rsidRPr="00463CDF" w:rsidRDefault="00463CDF" w:rsidP="00463CDF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</w:pPr>
                            <w:r w:rsidRPr="00463CDF">
                              <w:rPr>
                                <w:rFonts w:ascii="Consolas" w:hAnsi="Consolas"/>
                                <w:color w:val="E0E0D0"/>
                                <w:sz w:val="21"/>
                                <w:szCs w:val="21"/>
                                <w:lang w:val="pt-PT" w:eastAsia="pt-PT"/>
                              </w:rPr>
                              <w:t>}</w:t>
                            </w:r>
                          </w:p>
                          <w:p w14:paraId="67DD4D51" w14:textId="77777777" w:rsidR="00463CDF" w:rsidRDefault="00463C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4A93" id="Caixa de texto 2" o:spid="_x0000_s1027" type="#_x0000_t202" style="position:absolute;left:0;text-align:left;margin-left:429.25pt;margin-top:23.15pt;width:480.45pt;height:292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" fillcolor="white [3201]" strokeweight=".5pt">
                <v:textbox>
                  <w:txbxContent>
                    <w:p w14:paraId="5F5EAEC6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C2C299"/>
                          <w:sz w:val="21"/>
                          <w:szCs w:val="21"/>
                          <w:lang w:val="pt-PT" w:eastAsia="pt-PT"/>
                        </w:rPr>
                        <w:t>func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*</w:t>
                      </w:r>
                      <w:r w:rsidRPr="00463CDF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,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n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4E63DC70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63CDF">
                        <w:rPr>
                          <w:rFonts w:ascii="Consolas" w:hAnsi="Consolas"/>
                          <w:color w:val="C2C299"/>
                          <w:sz w:val="21"/>
                          <w:szCs w:val="21"/>
                          <w:lang w:val="pt-PT" w:eastAsia="pt-PT"/>
                        </w:rPr>
                        <w:t>assert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63CDF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n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&gt;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);</w:t>
                      </w:r>
                    </w:p>
                    <w:p w14:paraId="680C8DDA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NUM_COMPS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0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44AAC3E1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certos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0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662966DA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for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k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2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k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&lt;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n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k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++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5D5BAA69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20A56998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for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j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j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&lt;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k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j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++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04D0B1D5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5542E20A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for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0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&lt;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j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++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01E6732D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</w:p>
                    <w:p w14:paraId="00DD3B26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   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78A6A6"/>
                          <w:sz w:val="21"/>
                          <w:szCs w:val="21"/>
                          <w:lang w:val="pt-PT" w:eastAsia="pt-PT"/>
                        </w:rPr>
                        <w:t>int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val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[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i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]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[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j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];</w:t>
                      </w:r>
                    </w:p>
                    <w:p w14:paraId="4232E451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   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if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(</w:t>
                      </w:r>
                      <w:r w:rsidRPr="00463CDF">
                        <w:rPr>
                          <w:rFonts w:ascii="Consolas" w:hAnsi="Consolas"/>
                          <w:color w:val="63BF8D"/>
                          <w:sz w:val="21"/>
                          <w:szCs w:val="21"/>
                          <w:lang w:val="pt-PT" w:eastAsia="pt-PT"/>
                        </w:rPr>
                        <w:t>arr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[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k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]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==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val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){</w:t>
                      </w:r>
                    </w:p>
                    <w:p w14:paraId="356DDB27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       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certos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527D24D5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    }</w:t>
                      </w:r>
                    </w:p>
                    <w:p w14:paraId="25FAEC07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   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NUM_COMPS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AA9B5"/>
                          <w:sz w:val="21"/>
                          <w:szCs w:val="21"/>
                          <w:lang w:val="pt-PT" w:eastAsia="pt-PT"/>
                        </w:rPr>
                        <w:t>+=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E59337"/>
                          <w:sz w:val="21"/>
                          <w:szCs w:val="21"/>
                          <w:lang w:val="pt-PT" w:eastAsia="pt-PT"/>
                        </w:rPr>
                        <w:t>1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263D8A8F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    }</w:t>
                      </w:r>
                    </w:p>
                    <w:p w14:paraId="21F94467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    }</w:t>
                      </w:r>
                    </w:p>
                    <w:p w14:paraId="72C1DC96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}</w:t>
                      </w:r>
                    </w:p>
                    <w:p w14:paraId="1238570A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   </w:t>
                      </w:r>
                      <w:r w:rsidRPr="00463CDF">
                        <w:rPr>
                          <w:rFonts w:ascii="Consolas" w:hAnsi="Consolas"/>
                          <w:b/>
                          <w:bCs/>
                          <w:color w:val="A9B5AD"/>
                          <w:sz w:val="21"/>
                          <w:szCs w:val="21"/>
                          <w:lang w:val="pt-PT" w:eastAsia="pt-PT"/>
                        </w:rPr>
                        <w:t>return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 </w:t>
                      </w:r>
                      <w:r w:rsidRPr="00463CDF">
                        <w:rPr>
                          <w:rFonts w:ascii="Consolas" w:hAnsi="Consolas"/>
                          <w:color w:val="5AAA7F"/>
                          <w:sz w:val="21"/>
                          <w:szCs w:val="21"/>
                          <w:lang w:val="pt-PT" w:eastAsia="pt-PT"/>
                        </w:rPr>
                        <w:t>certos</w:t>
                      </w: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;</w:t>
                      </w:r>
                    </w:p>
                    <w:p w14:paraId="166FC785" w14:textId="77777777" w:rsidR="00463CDF" w:rsidRPr="00463CDF" w:rsidRDefault="00463CDF" w:rsidP="00463CDF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</w:pPr>
                      <w:r w:rsidRPr="00463CDF">
                        <w:rPr>
                          <w:rFonts w:ascii="Consolas" w:hAnsi="Consolas"/>
                          <w:color w:val="E0E0D0"/>
                          <w:sz w:val="21"/>
                          <w:szCs w:val="21"/>
                          <w:lang w:val="pt-PT" w:eastAsia="pt-PT"/>
                        </w:rPr>
                        <w:t>}</w:t>
                      </w:r>
                    </w:p>
                    <w:p w14:paraId="67DD4D51" w14:textId="77777777" w:rsidR="00463CDF" w:rsidRDefault="00463CDF"/>
                  </w:txbxContent>
                </v:textbox>
                <w10:wrap anchorx="margin"/>
              </v:shape>
            </w:pict>
          </mc:Fallback>
        </mc:AlternateContent>
      </w:r>
      <w:r w:rsidR="0080081B">
        <w:t>Função</w:t>
      </w:r>
    </w:p>
    <w:p w14:paraId="4A4F7CCD" w14:textId="5DFD3FC8" w:rsidR="00AC0360" w:rsidRDefault="00AC0360" w:rsidP="00463CDF">
      <w:pPr>
        <w:pStyle w:val="TtulodoCaptulo"/>
        <w:jc w:val="both"/>
      </w:pPr>
    </w:p>
    <w:p w14:paraId="1CF8C67E" w14:textId="7DE8FF5E" w:rsidR="00463CDF" w:rsidRDefault="00463CDF" w:rsidP="00463CDF">
      <w:pPr>
        <w:pStyle w:val="TtulodoCaptulo"/>
        <w:jc w:val="both"/>
      </w:pPr>
    </w:p>
    <w:p w14:paraId="6E99C21D" w14:textId="6ED5F54E" w:rsidR="00463CDF" w:rsidRDefault="00463CDF" w:rsidP="00463CDF">
      <w:pPr>
        <w:pStyle w:val="TtulodoCaptulo"/>
        <w:jc w:val="both"/>
      </w:pPr>
    </w:p>
    <w:p w14:paraId="2130B25D" w14:textId="5466C94E" w:rsidR="00463CDF" w:rsidRDefault="00463CDF" w:rsidP="00463CDF">
      <w:pPr>
        <w:pStyle w:val="TtulodoCaptulo"/>
        <w:jc w:val="both"/>
      </w:pPr>
    </w:p>
    <w:p w14:paraId="0645A7D5" w14:textId="39443879" w:rsidR="00463CDF" w:rsidRDefault="00463CDF" w:rsidP="00463CDF">
      <w:pPr>
        <w:pStyle w:val="TtulodoCaptulo"/>
        <w:jc w:val="both"/>
      </w:pPr>
    </w:p>
    <w:p w14:paraId="0937463D" w14:textId="288E4231" w:rsidR="00463CDF" w:rsidRDefault="00463CDF" w:rsidP="00463CDF">
      <w:pPr>
        <w:pStyle w:val="TtulodoCaptulo"/>
        <w:jc w:val="both"/>
      </w:pPr>
    </w:p>
    <w:p w14:paraId="748E15D5" w14:textId="09E889E3" w:rsidR="00463CDF" w:rsidRDefault="00463CDF" w:rsidP="00463CDF">
      <w:pPr>
        <w:pStyle w:val="TtulodoCaptulo"/>
        <w:jc w:val="both"/>
      </w:pPr>
    </w:p>
    <w:p w14:paraId="38FE8688" w14:textId="77777777" w:rsidR="00463CDF" w:rsidRDefault="00463CDF" w:rsidP="00463CDF">
      <w:pPr>
        <w:pStyle w:val="TtulodoCaptulo"/>
        <w:jc w:val="both"/>
      </w:pPr>
    </w:p>
    <w:p w14:paraId="30207A03" w14:textId="68F582AE" w:rsidR="00463CDF" w:rsidRDefault="00463CDF" w:rsidP="00AC0360">
      <w:pPr>
        <w:pStyle w:val="TtulodoCaptulo"/>
      </w:pPr>
    </w:p>
    <w:p w14:paraId="2DA332E4" w14:textId="77777777" w:rsidR="00463CDF" w:rsidRDefault="00463CDF" w:rsidP="00AC0360">
      <w:pPr>
        <w:pStyle w:val="TtulodoCaptulo"/>
      </w:pPr>
    </w:p>
    <w:p w14:paraId="5C3966D0" w14:textId="77777777" w:rsidR="00463CDF" w:rsidRDefault="00463CDF" w:rsidP="00AC0360">
      <w:pPr>
        <w:pStyle w:val="TtulodoCaptulo"/>
      </w:pPr>
    </w:p>
    <w:p w14:paraId="69B51FDE" w14:textId="77777777" w:rsidR="00463CDF" w:rsidRDefault="00463CDF" w:rsidP="00AC0360">
      <w:pPr>
        <w:pStyle w:val="TtulodoCaptulo"/>
      </w:pPr>
    </w:p>
    <w:p w14:paraId="6673A5E1" w14:textId="212A2AB5" w:rsidR="00AC0360" w:rsidRDefault="00AC0360" w:rsidP="00AC0360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AC0360" w:rsidRPr="00F10C64" w14:paraId="332977CB" w14:textId="77777777" w:rsidTr="005F4A2A">
        <w:trPr>
          <w:trHeight w:val="488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196" w14:textId="02301F05" w:rsidR="009E1B20" w:rsidRDefault="009E1B20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Sendo este um algoritmo de caso sistemático temos:</w:t>
            </w:r>
          </w:p>
          <w:p w14:paraId="0B22C0C9" w14:textId="4F4A9AD0" w:rsidR="00AF45C4" w:rsidRDefault="00AF45C4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C220C72" w14:textId="07FF515F" w:rsidR="00AF45C4" w:rsidRDefault="00AF45C4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w:drawing>
                <wp:anchor distT="0" distB="0" distL="114300" distR="114300" simplePos="0" relativeHeight="251666432" behindDoc="0" locked="0" layoutInCell="1" allowOverlap="1" wp14:anchorId="09791A61" wp14:editId="36B6650B">
                  <wp:simplePos x="0" y="0"/>
                  <wp:positionH relativeFrom="column">
                    <wp:posOffset>1858010</wp:posOffset>
                  </wp:positionH>
                  <wp:positionV relativeFrom="paragraph">
                    <wp:posOffset>76200</wp:posOffset>
                  </wp:positionV>
                  <wp:extent cx="2390775" cy="542925"/>
                  <wp:effectExtent l="0" t="0" r="9525" b="9525"/>
                  <wp:wrapSquare wrapText="bothSides"/>
                  <wp:docPr id="12" name="Imagem 12" descr="Uma imagem com texto, dispositiv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Uma imagem com texto, dispositivo, manómetro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F2EEA53" w14:textId="7A98BA33" w:rsidR="00AF45C4" w:rsidRDefault="009E1B20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PIOR CASO-W(N) = </w:t>
            </w:r>
          </w:p>
          <w:p w14:paraId="099C37C4" w14:textId="6BC537EC" w:rsidR="00AF45C4" w:rsidRDefault="009E1B20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CASO MEDIO-A(N) = </w:t>
            </w:r>
          </w:p>
          <w:p w14:paraId="24EEAAB6" w14:textId="1D5C37CB" w:rsidR="00115C43" w:rsidRDefault="009E1B20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MELHOR CASO-B(N)</w:t>
            </w:r>
            <w:r w:rsidR="00AF45C4">
              <w:rPr>
                <w:sz w:val="22"/>
                <w:szCs w:val="22"/>
                <w:lang w:val="pt-PT"/>
              </w:rPr>
              <w:t xml:space="preserve"> =</w:t>
            </w:r>
          </w:p>
          <w:p w14:paraId="724AB374" w14:textId="590671B7" w:rsidR="00115C43" w:rsidRDefault="00115C43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1BDD6C3" w14:textId="769C37EC" w:rsidR="009E1B20" w:rsidRPr="00774E98" w:rsidRDefault="009E1B20" w:rsidP="009E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DAF87AB" w14:textId="125F76D2" w:rsidR="00AC0360" w:rsidRPr="00115C43" w:rsidRDefault="00AC036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1F4B0A4" w14:textId="77777777" w:rsidR="00AC0360" w:rsidRPr="009E1B20" w:rsidRDefault="00AC036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F3661DF" w14:textId="0C753A8E" w:rsidR="001F385C" w:rsidRPr="005F4A2A" w:rsidRDefault="001F385C" w:rsidP="005F4A2A">
      <w:pPr>
        <w:pStyle w:val="TtulodoCaptulo"/>
        <w:rPr>
          <w:sz w:val="20"/>
          <w:szCs w:val="20"/>
        </w:rPr>
      </w:pPr>
    </w:p>
    <w:sectPr w:rsidR="001F385C" w:rsidRPr="005F4A2A" w:rsidSect="005F4A2A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42DE" w14:textId="77777777" w:rsidR="00112E01" w:rsidRDefault="00112E01">
      <w:r>
        <w:separator/>
      </w:r>
    </w:p>
  </w:endnote>
  <w:endnote w:type="continuationSeparator" w:id="0">
    <w:p w14:paraId="64B8644A" w14:textId="77777777" w:rsidR="00112E01" w:rsidRDefault="0011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F10C64" w:rsidRDefault="00F10C64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10C64" w:rsidRPr="00955AC0" w:rsidRDefault="00F10C64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F10C64" w:rsidRDefault="00F10C64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224CB52E" w:rsidR="00F10C64" w:rsidRPr="00955AC0" w:rsidRDefault="00F10C64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</w:t>
    </w:r>
    <w:r w:rsidR="00BA62BD">
      <w:rPr>
        <w:b/>
        <w:sz w:val="20"/>
        <w:lang w:val="pt-PT"/>
      </w:rPr>
      <w:t>João Gi</w:t>
    </w:r>
    <w:r w:rsidR="00A03163">
      <w:rPr>
        <w:b/>
        <w:sz w:val="20"/>
        <w:lang w:val="pt-PT"/>
      </w:rPr>
      <w:t>l Ferreira de Sousa Fernandes</w:t>
    </w:r>
    <w:r w:rsidR="00BA62BD">
      <w:rPr>
        <w:b/>
        <w:sz w:val="20"/>
        <w:lang w:val="pt-PT"/>
      </w:rPr>
      <w:tab/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  <w:r w:rsidR="00A03163">
      <w:rPr>
        <w:b/>
        <w:sz w:val="20"/>
        <w:lang w:val="pt-PT"/>
      </w:rPr>
      <w:t xml:space="preserve"> 93460</w:t>
    </w:r>
  </w:p>
  <w:p w14:paraId="109E4CB0" w14:textId="77777777" w:rsidR="00F10C64" w:rsidRDefault="00F10C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DC904" w14:textId="77777777" w:rsidR="00112E01" w:rsidRDefault="00112E01">
      <w:r>
        <w:separator/>
      </w:r>
    </w:p>
  </w:footnote>
  <w:footnote w:type="continuationSeparator" w:id="0">
    <w:p w14:paraId="624BAC08" w14:textId="77777777" w:rsidR="00112E01" w:rsidRDefault="00112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F10C64" w:rsidRPr="00CC6AFB" w:rsidRDefault="00F10C64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F10C64" w:rsidRPr="001C7A03" w:rsidRDefault="00F10C6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5182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6C94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2E01"/>
    <w:rsid w:val="0011331E"/>
    <w:rsid w:val="001133B9"/>
    <w:rsid w:val="001147B3"/>
    <w:rsid w:val="001148E7"/>
    <w:rsid w:val="00115108"/>
    <w:rsid w:val="00115ABC"/>
    <w:rsid w:val="00115C43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E6F1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3CDF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13F5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E3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4A2A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69A"/>
    <w:rsid w:val="006D3A3B"/>
    <w:rsid w:val="006D455A"/>
    <w:rsid w:val="006D6E1D"/>
    <w:rsid w:val="006D7790"/>
    <w:rsid w:val="006D7CCE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85C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081B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58FF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20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163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5C4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18EE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54E5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2BD"/>
    <w:rsid w:val="00BA670A"/>
    <w:rsid w:val="00BA713C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6F19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3C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766E"/>
    <w:rsid w:val="00E5079B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09E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143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1B20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5F7840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2285</TotalTime>
  <Pages>1</Pages>
  <Words>725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4634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João Fernandes</cp:lastModifiedBy>
  <cp:revision>90</cp:revision>
  <cp:lastPrinted>2021-04-16T18:08:00Z</cp:lastPrinted>
  <dcterms:created xsi:type="dcterms:W3CDTF">2020-02-21T23:11:00Z</dcterms:created>
  <dcterms:modified xsi:type="dcterms:W3CDTF">2021-04-16T18:09:00Z</dcterms:modified>
</cp:coreProperties>
</file>